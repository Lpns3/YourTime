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71B" w:rsidRPr="00900303" w:rsidRDefault="009347EF" w:rsidP="00A62635">
      <w:pPr>
        <w:pStyle w:val="TtulodoDocumento"/>
        <w:tabs>
          <w:tab w:val="left" w:pos="9214"/>
          <w:tab w:val="left" w:pos="9356"/>
        </w:tabs>
        <w:spacing w:before="0" w:after="0" w:line="240" w:lineRule="auto"/>
        <w:outlineLvl w:val="0"/>
        <w:rPr>
          <w:rFonts w:cs="Tahoma"/>
        </w:rPr>
      </w:pPr>
      <w:r>
        <w:rPr>
          <w:rFonts w:cs="Tahoma"/>
        </w:rPr>
        <w:t>Descrição dos requesitos do sistema</w:t>
      </w:r>
    </w:p>
    <w:p w:rsidR="00CD498C" w:rsidRDefault="00320652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rFonts w:cs="Tahoma"/>
        </w:rPr>
        <w:fldChar w:fldCharType="begin"/>
      </w:r>
      <w:r w:rsidR="00A2719A">
        <w:rPr>
          <w:rFonts w:cs="Tahoma"/>
        </w:rPr>
        <w:instrText xml:space="preserve"> TOC \h \z \t "Título Nível 1;1;Título Nível 2;2;Título Nível 3;3" </w:instrText>
      </w:r>
      <w:r>
        <w:rPr>
          <w:rFonts w:cs="Tahoma"/>
        </w:rPr>
        <w:fldChar w:fldCharType="separate"/>
      </w:r>
      <w:hyperlink w:anchor="_Toc514005146" w:history="1">
        <w:r w:rsidR="00CD498C" w:rsidRPr="00BF7C60">
          <w:rPr>
            <w:rStyle w:val="Hyperlink"/>
            <w:rFonts w:cs="Tahoma"/>
            <w:noProof/>
          </w:rPr>
          <w:t>1. Levantamento de Requisitos</w:t>
        </w:r>
        <w:r w:rsidR="00CD498C">
          <w:rPr>
            <w:noProof/>
            <w:webHidden/>
          </w:rPr>
          <w:tab/>
        </w:r>
        <w:r w:rsidR="00CD498C">
          <w:rPr>
            <w:noProof/>
            <w:webHidden/>
          </w:rPr>
          <w:fldChar w:fldCharType="begin"/>
        </w:r>
        <w:r w:rsidR="00CD498C">
          <w:rPr>
            <w:noProof/>
            <w:webHidden/>
          </w:rPr>
          <w:instrText xml:space="preserve"> PAGEREF _Toc514005146 \h </w:instrText>
        </w:r>
        <w:r w:rsidR="00CD498C">
          <w:rPr>
            <w:noProof/>
            <w:webHidden/>
          </w:rPr>
        </w:r>
        <w:r w:rsidR="00CD498C">
          <w:rPr>
            <w:noProof/>
            <w:webHidden/>
          </w:rPr>
          <w:fldChar w:fldCharType="separate"/>
        </w:r>
        <w:r w:rsidR="00CD498C">
          <w:rPr>
            <w:noProof/>
            <w:webHidden/>
          </w:rPr>
          <w:t>2</w:t>
        </w:r>
        <w:r w:rsidR="00CD498C"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47" w:history="1">
        <w:r w:rsidRPr="00BF7C60">
          <w:rPr>
            <w:rStyle w:val="Hyperlink"/>
            <w:rFonts w:cs="Tahoma"/>
            <w:noProof/>
          </w:rPr>
          <w:t>1.1.1. Cenário Atual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48" w:history="1">
        <w:r w:rsidRPr="00BF7C60">
          <w:rPr>
            <w:rStyle w:val="Hyperlink"/>
            <w:rFonts w:cs="Tahoma"/>
            <w:noProof/>
          </w:rPr>
          <w:t>1.1.2. Cenário Desejado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49" w:history="1">
        <w:r w:rsidRPr="00BF7C60">
          <w:rPr>
            <w:rStyle w:val="Hyperlink"/>
            <w:rFonts w:cs="Tahoma"/>
            <w:noProof/>
          </w:rPr>
          <w:t>1.2. Lista de Requisitos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0" w:history="1">
        <w:r w:rsidRPr="00BF7C60">
          <w:rPr>
            <w:rStyle w:val="Hyperlink"/>
            <w:rFonts w:cs="Tahoma"/>
            <w:noProof/>
          </w:rPr>
          <w:t>1.3. Lista de Requisitos Não-Funcional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1" w:history="1">
        <w:r w:rsidRPr="00BF7C60">
          <w:rPr>
            <w:rStyle w:val="Hyperlink"/>
            <w:rFonts w:cs="Tahoma"/>
            <w:noProof/>
          </w:rPr>
          <w:t>1.4. Estimativa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1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2" w:history="1">
        <w:r w:rsidRPr="00BF7C60">
          <w:rPr>
            <w:rStyle w:val="Hyperlink"/>
            <w:rFonts w:cs="Tahoma"/>
            <w:noProof/>
          </w:rPr>
          <w:t>2. Análise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3" w:history="1">
        <w:r w:rsidRPr="00BF7C60">
          <w:rPr>
            <w:rStyle w:val="Hyperlink"/>
            <w:rFonts w:cs="Tahoma"/>
            <w:noProof/>
          </w:rPr>
          <w:t>2.1. Detalhamento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4" w:history="1">
        <w:r w:rsidRPr="00BF7C60">
          <w:rPr>
            <w:rStyle w:val="Hyperlink"/>
            <w:rFonts w:cs="Tahoma"/>
            <w:noProof/>
          </w:rPr>
          <w:t>2.2. Casos de Teste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5" w:history="1">
        <w:r w:rsidRPr="00BF7C60">
          <w:rPr>
            <w:rStyle w:val="Hyperlink"/>
            <w:rFonts w:cs="Tahoma"/>
            <w:noProof/>
          </w:rPr>
          <w:t>2.3. Prototipação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D498C" w:rsidRDefault="00CD498C">
      <w:pPr>
        <w:pStyle w:val="Sumrio2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514005156" w:history="1">
        <w:r w:rsidRPr="00BF7C60">
          <w:rPr>
            <w:rStyle w:val="Hyperlink"/>
            <w:rFonts w:cs="Tahoma"/>
            <w:noProof/>
          </w:rPr>
          <w:t>2.4. Estimativa de Horas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_Toc514005156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46A03" w:rsidRDefault="00320652" w:rsidP="004F0EE1">
      <w:pPr>
        <w:pStyle w:val="Sumrio1"/>
        <w:tabs>
          <w:tab w:val="right" w:leader="dot" w:pos="9629"/>
        </w:tabs>
        <w:rPr>
          <w:rFonts w:cs="Tahoma"/>
        </w:rPr>
      </w:pPr>
      <w:r>
        <w:rPr>
          <w:rFonts w:cs="Tahoma"/>
        </w:rPr>
        <w:fldChar w:fldCharType="end"/>
      </w:r>
    </w:p>
    <w:p w:rsidR="00523C62" w:rsidRPr="00900303" w:rsidRDefault="000B3AB9" w:rsidP="00146A03">
      <w:pPr>
        <w:pStyle w:val="TtuloNvel1"/>
        <w:rPr>
          <w:rFonts w:cs="Tahoma"/>
        </w:rPr>
      </w:pPr>
      <w:bookmarkStart w:id="0" w:name="_Toc182628963"/>
      <w:bookmarkStart w:id="1" w:name="_GoBack"/>
      <w:bookmarkEnd w:id="1"/>
      <w:r w:rsidRPr="00900303">
        <w:rPr>
          <w:rFonts w:cs="Tahoma"/>
        </w:rPr>
        <w:br w:type="page"/>
      </w:r>
      <w:bookmarkStart w:id="2" w:name="_Toc514005146"/>
      <w:bookmarkEnd w:id="0"/>
      <w:r w:rsidR="00683846" w:rsidRPr="00900303">
        <w:rPr>
          <w:rFonts w:cs="Tahoma"/>
        </w:rPr>
        <w:lastRenderedPageBreak/>
        <w:t>Levantamento</w:t>
      </w:r>
      <w:r w:rsidR="00523C62" w:rsidRPr="00900303">
        <w:rPr>
          <w:rFonts w:cs="Tahoma"/>
        </w:rPr>
        <w:t xml:space="preserve"> d</w:t>
      </w:r>
      <w:r w:rsidR="00683846" w:rsidRPr="00900303">
        <w:rPr>
          <w:rFonts w:cs="Tahoma"/>
        </w:rPr>
        <w:t>e</w:t>
      </w:r>
      <w:r w:rsidR="00523C62" w:rsidRPr="00900303">
        <w:rPr>
          <w:rFonts w:cs="Tahoma"/>
        </w:rPr>
        <w:t xml:space="preserve"> Requisitos</w:t>
      </w:r>
      <w:bookmarkEnd w:id="2"/>
    </w:p>
    <w:p w:rsidR="00523C62" w:rsidRPr="00017937" w:rsidRDefault="00736FB6" w:rsidP="00523C62">
      <w:pPr>
        <w:pStyle w:val="TtuloNvel3"/>
        <w:rPr>
          <w:rFonts w:cs="Tahoma"/>
        </w:rPr>
      </w:pPr>
      <w:bookmarkStart w:id="3" w:name="_Toc514005147"/>
      <w:r w:rsidRPr="00017937">
        <w:rPr>
          <w:rFonts w:cs="Tahoma"/>
        </w:rPr>
        <w:t>Cenário</w:t>
      </w:r>
      <w:r w:rsidR="00441BCD" w:rsidRPr="00017937">
        <w:rPr>
          <w:rFonts w:cs="Tahoma"/>
        </w:rPr>
        <w:t xml:space="preserve"> Atual</w:t>
      </w:r>
      <w:bookmarkEnd w:id="3"/>
    </w:p>
    <w:tbl>
      <w:tblPr>
        <w:tblW w:w="96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9"/>
      </w:tblGrid>
      <w:tr w:rsidR="00335308" w:rsidRPr="00900303">
        <w:trPr>
          <w:trHeight w:val="329"/>
        </w:trPr>
        <w:tc>
          <w:tcPr>
            <w:tcW w:w="9629" w:type="dxa"/>
            <w:shd w:val="clear" w:color="auto" w:fill="E0E0E0"/>
          </w:tcPr>
          <w:p w:rsidR="00335308" w:rsidRPr="00900303" w:rsidRDefault="00736FB6" w:rsidP="0025028C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Cenário</w:t>
            </w:r>
            <w:r w:rsidR="00335308"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 xml:space="preserve"> Atual</w:t>
            </w:r>
          </w:p>
        </w:tc>
      </w:tr>
      <w:tr w:rsidR="00335308" w:rsidRPr="00900303">
        <w:trPr>
          <w:trHeight w:val="514"/>
        </w:trPr>
        <w:tc>
          <w:tcPr>
            <w:tcW w:w="9629" w:type="dxa"/>
          </w:tcPr>
          <w:p w:rsidR="00D627B1" w:rsidRDefault="00C92D64" w:rsidP="00C92D64">
            <w:pPr>
              <w:pStyle w:val="Corpodetexto"/>
              <w:tabs>
                <w:tab w:val="left" w:pos="1455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Necessitamos da criação de uma tela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para autenticação do usuário para acessar o sistema.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ab/>
            </w:r>
            <w:proofErr w:type="gramEnd"/>
          </w:p>
          <w:p w:rsidR="00F43405" w:rsidRPr="00900303" w:rsidRDefault="00F43405" w:rsidP="00C92D64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441BCD" w:rsidRDefault="00441BCD" w:rsidP="00040195">
      <w:pPr>
        <w:rPr>
          <w:rFonts w:ascii="Tahoma" w:hAnsi="Tahoma" w:cs="Tahoma"/>
        </w:rPr>
      </w:pPr>
    </w:p>
    <w:p w:rsidR="00745E3D" w:rsidRPr="00900303" w:rsidRDefault="00745E3D" w:rsidP="00745E3D">
      <w:pPr>
        <w:pStyle w:val="TtuloNvel3"/>
        <w:rPr>
          <w:rFonts w:cs="Tahoma"/>
        </w:rPr>
      </w:pPr>
      <w:bookmarkStart w:id="4" w:name="_Toc514005148"/>
      <w:r w:rsidRPr="00900303">
        <w:rPr>
          <w:rFonts w:cs="Tahoma"/>
        </w:rPr>
        <w:t>Cenário Desejado</w:t>
      </w:r>
      <w:bookmarkEnd w:id="4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5"/>
      </w:tblGrid>
      <w:tr w:rsidR="00745E3D" w:rsidRPr="00900303">
        <w:trPr>
          <w:trHeight w:val="373"/>
        </w:trPr>
        <w:tc>
          <w:tcPr>
            <w:tcW w:w="9745" w:type="dxa"/>
            <w:shd w:val="clear" w:color="auto" w:fill="E0E0E0"/>
          </w:tcPr>
          <w:p w:rsidR="00745E3D" w:rsidRPr="00900303" w:rsidRDefault="00745E3D" w:rsidP="0056546A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Cenário Desejado</w:t>
            </w:r>
          </w:p>
        </w:tc>
      </w:tr>
      <w:tr w:rsidR="00745E3D" w:rsidRPr="00900303">
        <w:trPr>
          <w:trHeight w:val="582"/>
        </w:trPr>
        <w:tc>
          <w:tcPr>
            <w:tcW w:w="9745" w:type="dxa"/>
          </w:tcPr>
          <w:p w:rsidR="00C92D64" w:rsidRPr="00900303" w:rsidRDefault="00C92D64" w:rsidP="00C92D64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Implementação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 uma tela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com um campo para digitar o nome e outro para digitar a senha. Posteriormente o usuário deverá apertar um botão para efetuar 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. Deverá ter também na tela uma opção para casos de esquecimentos de usuário ou senha.</w:t>
            </w:r>
          </w:p>
          <w:p w:rsidR="00687884" w:rsidRPr="00900303" w:rsidRDefault="00687884" w:rsidP="00704B87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</w:tr>
    </w:tbl>
    <w:p w:rsidR="00017937" w:rsidRPr="00900303" w:rsidRDefault="00017937" w:rsidP="00017937">
      <w:pPr>
        <w:rPr>
          <w:rFonts w:ascii="Tahoma" w:hAnsi="Tahoma" w:cs="Tahoma"/>
        </w:rPr>
      </w:pPr>
    </w:p>
    <w:p w:rsidR="00441BCD" w:rsidRPr="00900303" w:rsidRDefault="00441BCD" w:rsidP="00317765">
      <w:pPr>
        <w:pStyle w:val="TtuloNvel2"/>
        <w:ind w:left="794" w:hanging="794"/>
        <w:rPr>
          <w:rFonts w:cs="Tahoma"/>
        </w:rPr>
      </w:pPr>
      <w:bookmarkStart w:id="5" w:name="_Toc514005149"/>
      <w:r w:rsidRPr="00900303">
        <w:rPr>
          <w:rFonts w:cs="Tahoma"/>
        </w:rPr>
        <w:t>Lista de Requisitos</w:t>
      </w:r>
      <w:r w:rsidR="00AC44A5" w:rsidRPr="00900303">
        <w:rPr>
          <w:rFonts w:cs="Tahoma"/>
        </w:rPr>
        <w:t xml:space="preserve"> Funcional</w:t>
      </w:r>
      <w:bookmarkEnd w:id="5"/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6199"/>
      </w:tblGrid>
      <w:tr w:rsidR="00017937" w:rsidRPr="00900303">
        <w:trPr>
          <w:trHeight w:val="376"/>
        </w:trPr>
        <w:tc>
          <w:tcPr>
            <w:tcW w:w="465" w:type="dxa"/>
            <w:shd w:val="clear" w:color="auto" w:fill="E0E0E0"/>
          </w:tcPr>
          <w:p w:rsidR="00017937" w:rsidRPr="00900303" w:rsidRDefault="00017937" w:rsidP="0025028C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bookmarkStart w:id="6" w:name="_Toc169686252"/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ID</w:t>
            </w:r>
            <w:bookmarkEnd w:id="6"/>
          </w:p>
        </w:tc>
        <w:tc>
          <w:tcPr>
            <w:tcW w:w="3055" w:type="dxa"/>
            <w:shd w:val="clear" w:color="auto" w:fill="E0E0E0"/>
          </w:tcPr>
          <w:p w:rsidR="00017937" w:rsidRPr="00900303" w:rsidRDefault="00017937" w:rsidP="00017937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6199" w:type="dxa"/>
            <w:shd w:val="clear" w:color="auto" w:fill="E0E0E0"/>
          </w:tcPr>
          <w:p w:rsidR="00017937" w:rsidRPr="00900303" w:rsidRDefault="00017937" w:rsidP="0025028C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bookmarkStart w:id="7" w:name="_Toc169686253"/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Descrição do Requisito</w:t>
            </w:r>
            <w:bookmarkEnd w:id="7"/>
          </w:p>
        </w:tc>
      </w:tr>
      <w:tr w:rsidR="00017937" w:rsidRPr="00900303">
        <w:trPr>
          <w:trHeight w:val="276"/>
        </w:trPr>
        <w:tc>
          <w:tcPr>
            <w:tcW w:w="465" w:type="dxa"/>
          </w:tcPr>
          <w:p w:rsidR="00017937" w:rsidRPr="00900303" w:rsidRDefault="00017937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 w:rsidRPr="00900303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055" w:type="dxa"/>
          </w:tcPr>
          <w:p w:rsidR="00017937" w:rsidRPr="00900303" w:rsidRDefault="00C92D64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TextBox</w:t>
            </w:r>
            <w:proofErr w:type="spellEnd"/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</w:t>
            </w:r>
          </w:p>
        </w:tc>
        <w:tc>
          <w:tcPr>
            <w:tcW w:w="6199" w:type="dxa"/>
          </w:tcPr>
          <w:p w:rsidR="005B1BF0" w:rsidRPr="00900303" w:rsidRDefault="00C92D64" w:rsidP="006A413E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text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com uma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Label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“Usuário”</w:t>
            </w:r>
          </w:p>
        </w:tc>
      </w:tr>
      <w:tr w:rsidR="00017937" w:rsidRPr="00900303">
        <w:trPr>
          <w:trHeight w:val="265"/>
        </w:trPr>
        <w:tc>
          <w:tcPr>
            <w:tcW w:w="465" w:type="dxa"/>
          </w:tcPr>
          <w:p w:rsidR="00017937" w:rsidRPr="00900303" w:rsidRDefault="00017937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 w:rsidRPr="00900303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  <w:proofErr w:type="gramEnd"/>
          </w:p>
        </w:tc>
        <w:tc>
          <w:tcPr>
            <w:tcW w:w="3055" w:type="dxa"/>
          </w:tcPr>
          <w:p w:rsidR="00017937" w:rsidRPr="00900303" w:rsidRDefault="00C92D64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TextBox</w:t>
            </w:r>
            <w:proofErr w:type="spellEnd"/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Senha</w:t>
            </w:r>
          </w:p>
        </w:tc>
        <w:tc>
          <w:tcPr>
            <w:tcW w:w="6199" w:type="dxa"/>
          </w:tcPr>
          <w:p w:rsidR="00017937" w:rsidRPr="00900303" w:rsidRDefault="00C92D64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com uma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Label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“Senha”.</w:t>
            </w:r>
          </w:p>
        </w:tc>
      </w:tr>
      <w:tr w:rsidR="00017937" w:rsidRPr="00900303">
        <w:trPr>
          <w:trHeight w:val="286"/>
        </w:trPr>
        <w:tc>
          <w:tcPr>
            <w:tcW w:w="465" w:type="dxa"/>
          </w:tcPr>
          <w:p w:rsidR="00017937" w:rsidRPr="00900303" w:rsidRDefault="00017937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 w:rsidRPr="00900303">
              <w:rPr>
                <w:rFonts w:ascii="Tahoma" w:hAnsi="Tahoma" w:cs="Tahoma"/>
                <w:color w:val="000000"/>
                <w:sz w:val="20"/>
                <w:szCs w:val="20"/>
              </w:rPr>
              <w:t>3</w:t>
            </w:r>
            <w:proofErr w:type="gramEnd"/>
          </w:p>
        </w:tc>
        <w:tc>
          <w:tcPr>
            <w:tcW w:w="3055" w:type="dxa"/>
          </w:tcPr>
          <w:p w:rsidR="00017937" w:rsidRPr="00900303" w:rsidRDefault="00C92D64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Button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6199" w:type="dxa"/>
          </w:tcPr>
          <w:p w:rsidR="00017937" w:rsidRPr="00900303" w:rsidRDefault="00C92D64" w:rsidP="00F216EE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Deverá ser um campo tipo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submit</w:t>
            </w:r>
            <w:proofErr w:type="spellEnd"/>
            <w:r w:rsidR="00F216EE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</w:tc>
      </w:tr>
      <w:tr w:rsidR="006E6331" w:rsidRPr="00900303">
        <w:trPr>
          <w:trHeight w:val="286"/>
        </w:trPr>
        <w:tc>
          <w:tcPr>
            <w:tcW w:w="465" w:type="dxa"/>
          </w:tcPr>
          <w:p w:rsidR="006E6331" w:rsidRPr="00900303" w:rsidRDefault="006E6331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3055" w:type="dxa"/>
          </w:tcPr>
          <w:p w:rsidR="006E6331" w:rsidRDefault="006E6331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Link esqueci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a senha</w:t>
            </w:r>
          </w:p>
        </w:tc>
        <w:tc>
          <w:tcPr>
            <w:tcW w:w="6199" w:type="dxa"/>
          </w:tcPr>
          <w:p w:rsidR="006E6331" w:rsidRDefault="006E6331" w:rsidP="00F216EE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Este link deverá ficar ao lado do bot</w:t>
            </w:r>
            <w:r w:rsidR="00F216EE">
              <w:rPr>
                <w:rFonts w:ascii="Tahoma" w:hAnsi="Tahoma" w:cs="Tahoma"/>
                <w:color w:val="000000"/>
                <w:sz w:val="20"/>
                <w:szCs w:val="20"/>
              </w:rPr>
              <w:t xml:space="preserve">ão </w:t>
            </w:r>
            <w:proofErr w:type="spellStart"/>
            <w:r w:rsidR="00F216EE"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 w:rsidR="00F216EE"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</w:tc>
      </w:tr>
    </w:tbl>
    <w:p w:rsidR="000837D7" w:rsidRPr="00900303" w:rsidRDefault="000837D7" w:rsidP="000837D7">
      <w:pPr>
        <w:rPr>
          <w:rFonts w:ascii="Tahoma" w:hAnsi="Tahoma" w:cs="Tahoma"/>
        </w:rPr>
      </w:pPr>
    </w:p>
    <w:p w:rsidR="000837D7" w:rsidRPr="00900303" w:rsidRDefault="000837D7" w:rsidP="000837D7">
      <w:pPr>
        <w:pStyle w:val="TtuloNvel2"/>
        <w:ind w:left="794" w:hanging="794"/>
        <w:rPr>
          <w:rFonts w:cs="Tahoma"/>
        </w:rPr>
      </w:pPr>
      <w:bookmarkStart w:id="8" w:name="_Toc514005150"/>
      <w:r w:rsidRPr="00900303">
        <w:rPr>
          <w:rFonts w:cs="Tahoma"/>
        </w:rPr>
        <w:t xml:space="preserve">Lista de Requisitos </w:t>
      </w:r>
      <w:r>
        <w:rPr>
          <w:rFonts w:cs="Tahoma"/>
        </w:rPr>
        <w:t>Não-</w:t>
      </w:r>
      <w:r w:rsidRPr="00900303">
        <w:rPr>
          <w:rFonts w:cs="Tahoma"/>
        </w:rPr>
        <w:t>Funcional</w:t>
      </w:r>
      <w:bookmarkEnd w:id="8"/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"/>
        <w:gridCol w:w="3055"/>
        <w:gridCol w:w="6199"/>
      </w:tblGrid>
      <w:tr w:rsidR="000837D7" w:rsidRPr="00900303">
        <w:trPr>
          <w:trHeight w:val="376"/>
        </w:trPr>
        <w:tc>
          <w:tcPr>
            <w:tcW w:w="465" w:type="dxa"/>
            <w:shd w:val="clear" w:color="auto" w:fill="E0E0E0"/>
          </w:tcPr>
          <w:p w:rsidR="000837D7" w:rsidRPr="00900303" w:rsidRDefault="000837D7" w:rsidP="008C1DF6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ID</w:t>
            </w:r>
          </w:p>
        </w:tc>
        <w:tc>
          <w:tcPr>
            <w:tcW w:w="3055" w:type="dxa"/>
            <w:shd w:val="clear" w:color="auto" w:fill="E0E0E0"/>
          </w:tcPr>
          <w:p w:rsidR="000837D7" w:rsidRPr="00900303" w:rsidRDefault="000837D7" w:rsidP="008C1DF6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Nome do Requisito</w:t>
            </w:r>
          </w:p>
        </w:tc>
        <w:tc>
          <w:tcPr>
            <w:tcW w:w="6199" w:type="dxa"/>
            <w:shd w:val="clear" w:color="auto" w:fill="E0E0E0"/>
          </w:tcPr>
          <w:p w:rsidR="000837D7" w:rsidRPr="00900303" w:rsidRDefault="000837D7" w:rsidP="008C1DF6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Descrição do Requisito</w:t>
            </w:r>
          </w:p>
        </w:tc>
      </w:tr>
      <w:tr w:rsidR="000837D7" w:rsidRPr="00900303">
        <w:trPr>
          <w:trHeight w:val="276"/>
        </w:trPr>
        <w:tc>
          <w:tcPr>
            <w:tcW w:w="465" w:type="dxa"/>
          </w:tcPr>
          <w:p w:rsidR="000837D7" w:rsidRPr="00900303" w:rsidRDefault="000837D7" w:rsidP="008C1DF6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 w:rsidRPr="00900303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3055" w:type="dxa"/>
          </w:tcPr>
          <w:p w:rsidR="000837D7" w:rsidRPr="00900303" w:rsidRDefault="006E6331" w:rsidP="008C1DF6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WEB Browser</w:t>
            </w:r>
          </w:p>
        </w:tc>
        <w:tc>
          <w:tcPr>
            <w:tcW w:w="6199" w:type="dxa"/>
          </w:tcPr>
          <w:p w:rsidR="000837D7" w:rsidRPr="00900303" w:rsidRDefault="006E6331" w:rsidP="000837D7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A aplicação deverá rodar no Google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Chrome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Mozila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Firefox.</w:t>
            </w:r>
          </w:p>
        </w:tc>
      </w:tr>
    </w:tbl>
    <w:p w:rsidR="0016367F" w:rsidRDefault="0016367F" w:rsidP="000837D7">
      <w:pPr>
        <w:rPr>
          <w:rFonts w:ascii="Tahoma" w:hAnsi="Tahoma" w:cs="Tahoma"/>
        </w:rPr>
      </w:pPr>
    </w:p>
    <w:p w:rsidR="00E36E5E" w:rsidRPr="00900303" w:rsidRDefault="00730FBF" w:rsidP="00E36E5E">
      <w:pPr>
        <w:pStyle w:val="TtuloNvel2"/>
        <w:ind w:left="794" w:hanging="794"/>
        <w:rPr>
          <w:rFonts w:cs="Tahoma"/>
        </w:rPr>
      </w:pPr>
      <w:bookmarkStart w:id="9" w:name="_Toc204586224"/>
      <w:bookmarkStart w:id="10" w:name="_Toc514005151"/>
      <w:r>
        <w:rPr>
          <w:rFonts w:cs="Tahoma"/>
        </w:rPr>
        <w:t xml:space="preserve">Estimativa </w:t>
      </w:r>
      <w:bookmarkEnd w:id="9"/>
      <w:r>
        <w:rPr>
          <w:rFonts w:cs="Tahoma"/>
        </w:rPr>
        <w:t>Inicial</w:t>
      </w:r>
      <w:bookmarkEnd w:id="10"/>
    </w:p>
    <w:tbl>
      <w:tblPr>
        <w:tblW w:w="9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9"/>
        <w:gridCol w:w="7071"/>
      </w:tblGrid>
      <w:tr w:rsidR="00E36E5E" w:rsidRPr="00900303">
        <w:trPr>
          <w:trHeight w:val="378"/>
        </w:trPr>
        <w:tc>
          <w:tcPr>
            <w:tcW w:w="9730" w:type="dxa"/>
            <w:gridSpan w:val="2"/>
            <w:shd w:val="clear" w:color="auto" w:fill="E0E0E0"/>
          </w:tcPr>
          <w:p w:rsidR="00E36E5E" w:rsidRPr="00900303" w:rsidRDefault="00A62635" w:rsidP="000D3441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Estimativa Inicial</w:t>
            </w: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lang w:eastAsia="en-US"/>
              </w:rPr>
            </w:pPr>
            <w:r w:rsidRPr="00E36E5E">
              <w:rPr>
                <w:rFonts w:ascii="Tahoma" w:hAnsi="Tahoma"/>
                <w:lang w:eastAsia="en-US"/>
              </w:rPr>
              <w:t>Horas</w:t>
            </w:r>
            <w:r w:rsidR="00332D99">
              <w:rPr>
                <w:rFonts w:ascii="Tahoma" w:hAnsi="Tahoma"/>
                <w:lang w:eastAsia="en-US"/>
              </w:rPr>
              <w:t xml:space="preserve"> total</w:t>
            </w:r>
            <w:r>
              <w:rPr>
                <w:rFonts w:ascii="Tahoma" w:hAnsi="Tahoma"/>
                <w:lang w:eastAsia="en-US"/>
              </w:rPr>
              <w:t>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bCs/>
                <w:lang w:eastAsia="en-US"/>
              </w:rPr>
            </w:pPr>
            <w:r w:rsidRPr="00E36E5E">
              <w:rPr>
                <w:rFonts w:ascii="Tahoma" w:hAnsi="Tahoma" w:cs="Arial"/>
                <w:bCs/>
                <w:szCs w:val="22"/>
              </w:rPr>
              <w:t>Levantamento</w:t>
            </w:r>
            <w:r>
              <w:rPr>
                <w:rFonts w:ascii="Tahoma" w:hAnsi="Tahoma" w:cs="Arial"/>
                <w:bCs/>
                <w:szCs w:val="22"/>
              </w:rPr>
              <w:t>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bCs/>
                <w:lang w:eastAsia="en-US"/>
              </w:rPr>
            </w:pPr>
            <w:r>
              <w:rPr>
                <w:rFonts w:ascii="Tahoma" w:hAnsi="Tahoma" w:cs="Arial"/>
                <w:bCs/>
                <w:szCs w:val="22"/>
              </w:rPr>
              <w:t>Análise: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bCs/>
                <w:lang w:eastAsia="en-US"/>
              </w:rPr>
            </w:pPr>
            <w:r>
              <w:rPr>
                <w:rFonts w:ascii="Tahoma" w:hAnsi="Tahoma" w:cs="Arial"/>
                <w:bCs/>
                <w:szCs w:val="22"/>
              </w:rPr>
              <w:t>Desenvolvimento: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bCs/>
                <w:lang w:eastAsia="en-US"/>
              </w:rPr>
            </w:pPr>
            <w:r>
              <w:rPr>
                <w:rFonts w:ascii="Tahoma" w:hAnsi="Tahoma" w:cs="Arial"/>
                <w:bCs/>
                <w:szCs w:val="22"/>
              </w:rPr>
              <w:t>Testes: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bCs/>
                <w:lang w:eastAsia="en-US"/>
              </w:rPr>
            </w:pPr>
            <w:r>
              <w:rPr>
                <w:rFonts w:ascii="Tahoma" w:hAnsi="Tahoma" w:cs="Arial"/>
                <w:bCs/>
                <w:szCs w:val="22"/>
              </w:rPr>
              <w:t>Treinamento: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0D3441">
            <w:pPr>
              <w:rPr>
                <w:rFonts w:ascii="Tahoma" w:hAnsi="Tahoma"/>
                <w:bCs/>
                <w:lang w:eastAsia="en-US"/>
              </w:rPr>
            </w:pPr>
            <w:r>
              <w:rPr>
                <w:rFonts w:ascii="Tahoma" w:hAnsi="Tahoma" w:cs="Arial"/>
                <w:bCs/>
                <w:szCs w:val="22"/>
              </w:rPr>
              <w:t>Implantação:</w:t>
            </w:r>
          </w:p>
        </w:tc>
        <w:tc>
          <w:tcPr>
            <w:tcW w:w="7071" w:type="dxa"/>
          </w:tcPr>
          <w:p w:rsidR="00E36E5E" w:rsidRPr="00E36E5E" w:rsidRDefault="00E36E5E" w:rsidP="000D3441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  <w:tr w:rsidR="00E36E5E" w:rsidRPr="00E36E5E">
        <w:trPr>
          <w:trHeight w:val="256"/>
        </w:trPr>
        <w:tc>
          <w:tcPr>
            <w:tcW w:w="2659" w:type="dxa"/>
          </w:tcPr>
          <w:p w:rsidR="00E36E5E" w:rsidRPr="00E36E5E" w:rsidRDefault="00E36E5E" w:rsidP="00E36E5E">
            <w:pPr>
              <w:rPr>
                <w:rFonts w:ascii="Tahoma" w:hAnsi="Tahoma"/>
                <w:bCs/>
                <w:lang w:eastAsia="en-US"/>
              </w:rPr>
            </w:pPr>
            <w:r>
              <w:rPr>
                <w:rFonts w:ascii="Tahoma" w:hAnsi="Tahoma" w:cs="Arial"/>
                <w:bCs/>
                <w:szCs w:val="22"/>
              </w:rPr>
              <w:t>Enquadramento:</w:t>
            </w:r>
          </w:p>
        </w:tc>
        <w:tc>
          <w:tcPr>
            <w:tcW w:w="7071" w:type="dxa"/>
          </w:tcPr>
          <w:p w:rsidR="00E36E5E" w:rsidRPr="00E36E5E" w:rsidRDefault="00E36E5E" w:rsidP="00E36E5E">
            <w:pPr>
              <w:pStyle w:val="ABLOCKPARA"/>
              <w:rPr>
                <w:rFonts w:ascii="Tahoma" w:hAnsi="Tahoma" w:cs="Tahoma"/>
                <w:sz w:val="20"/>
                <w:lang w:val="pt-BR"/>
              </w:rPr>
            </w:pPr>
          </w:p>
        </w:tc>
      </w:tr>
    </w:tbl>
    <w:p w:rsidR="001A6CF5" w:rsidRDefault="001A6CF5" w:rsidP="005D1BC5">
      <w:pPr>
        <w:rPr>
          <w:rFonts w:ascii="Tahoma" w:hAnsi="Tahoma" w:cs="Arial"/>
          <w:b/>
          <w:szCs w:val="22"/>
        </w:rPr>
      </w:pPr>
    </w:p>
    <w:p w:rsidR="00730FBF" w:rsidRPr="00366692" w:rsidRDefault="00730FBF" w:rsidP="00730FBF">
      <w:pPr>
        <w:rPr>
          <w:rFonts w:ascii="Tahoma" w:hAnsi="Tahoma" w:cs="Arial"/>
          <w:szCs w:val="22"/>
        </w:rPr>
      </w:pPr>
      <w:r w:rsidRPr="00366692">
        <w:rPr>
          <w:rFonts w:ascii="Tahoma" w:hAnsi="Tahoma" w:cs="Arial"/>
          <w:b/>
          <w:szCs w:val="22"/>
        </w:rPr>
        <w:t xml:space="preserve">Prazo de entrega: </w:t>
      </w:r>
      <w:r>
        <w:rPr>
          <w:rFonts w:ascii="Tahoma" w:hAnsi="Tahoma" w:cs="Arial"/>
          <w:b/>
          <w:szCs w:val="22"/>
        </w:rPr>
        <w:t>&lt;</w:t>
      </w:r>
      <w:r w:rsidRPr="00366692">
        <w:rPr>
          <w:rFonts w:ascii="Tahoma" w:hAnsi="Tahoma" w:cs="Arial"/>
          <w:bCs/>
          <w:szCs w:val="22"/>
        </w:rPr>
        <w:t xml:space="preserve">a ser definido </w:t>
      </w:r>
      <w:r>
        <w:rPr>
          <w:rFonts w:ascii="Tahoma" w:hAnsi="Tahoma" w:cs="Arial"/>
          <w:bCs/>
          <w:szCs w:val="22"/>
        </w:rPr>
        <w:t xml:space="preserve">e informar </w:t>
      </w:r>
      <w:r w:rsidRPr="00366692">
        <w:rPr>
          <w:rFonts w:ascii="Tahoma" w:hAnsi="Tahoma" w:cs="Arial"/>
          <w:bCs/>
          <w:szCs w:val="22"/>
        </w:rPr>
        <w:t>após aprovação do orçamento e</w:t>
      </w:r>
      <w:r w:rsidRPr="00366692">
        <w:rPr>
          <w:rFonts w:ascii="Tahoma" w:hAnsi="Tahoma" w:cs="Arial"/>
          <w:szCs w:val="22"/>
        </w:rPr>
        <w:t xml:space="preserve"> respeitando as datas de geração de versão</w:t>
      </w:r>
      <w:r>
        <w:rPr>
          <w:rFonts w:ascii="Tahoma" w:hAnsi="Tahoma" w:cs="Arial"/>
          <w:szCs w:val="22"/>
        </w:rPr>
        <w:t>&gt;</w:t>
      </w:r>
    </w:p>
    <w:p w:rsidR="00A56B91" w:rsidRDefault="00A56B91" w:rsidP="00A60642">
      <w:pPr>
        <w:jc w:val="both"/>
        <w:rPr>
          <w:rFonts w:ascii="Tahoma" w:hAnsi="Tahoma" w:cs="Tahoma"/>
        </w:rPr>
      </w:pPr>
    </w:p>
    <w:p w:rsidR="0002375A" w:rsidRPr="00900303" w:rsidRDefault="0002375A" w:rsidP="0002375A">
      <w:pPr>
        <w:pStyle w:val="TtuloNvel1"/>
        <w:rPr>
          <w:rFonts w:cs="Tahoma"/>
        </w:rPr>
      </w:pPr>
      <w:bookmarkStart w:id="11" w:name="_Toc514005152"/>
      <w:r w:rsidRPr="00900303">
        <w:rPr>
          <w:rFonts w:cs="Tahoma"/>
        </w:rPr>
        <w:t>Análise Funcional</w:t>
      </w:r>
      <w:bookmarkEnd w:id="11"/>
    </w:p>
    <w:p w:rsidR="0002375A" w:rsidRDefault="0002375A" w:rsidP="0002375A">
      <w:pPr>
        <w:pStyle w:val="TtuloNvel2"/>
        <w:rPr>
          <w:rFonts w:cs="Tahoma"/>
        </w:rPr>
      </w:pPr>
      <w:bookmarkStart w:id="12" w:name="_Toc514005153"/>
      <w:r w:rsidRPr="00900303">
        <w:rPr>
          <w:rFonts w:cs="Tahoma"/>
        </w:rPr>
        <w:t>Detalhamento Funcional</w:t>
      </w:r>
      <w:bookmarkEnd w:id="1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763"/>
        <w:gridCol w:w="2634"/>
        <w:gridCol w:w="5784"/>
      </w:tblGrid>
      <w:tr w:rsidR="00570720" w:rsidRPr="00900303">
        <w:trPr>
          <w:trHeight w:val="174"/>
        </w:trPr>
        <w:tc>
          <w:tcPr>
            <w:tcW w:w="674" w:type="dxa"/>
            <w:shd w:val="clear" w:color="auto" w:fill="E0E0E0"/>
          </w:tcPr>
          <w:p w:rsidR="00570720" w:rsidRPr="00900303" w:rsidRDefault="00570720" w:rsidP="00C44DEF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 xml:space="preserve">ID </w:t>
            </w:r>
            <w:proofErr w:type="spellStart"/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Req</w:t>
            </w:r>
            <w:proofErr w:type="spellEnd"/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763" w:type="dxa"/>
            <w:shd w:val="clear" w:color="auto" w:fill="E0E0E0"/>
          </w:tcPr>
          <w:p w:rsidR="00FD7091" w:rsidRDefault="00FD7091" w:rsidP="00FD7091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ID</w:t>
            </w:r>
          </w:p>
          <w:p w:rsidR="00570720" w:rsidRPr="00900303" w:rsidRDefault="00FD7091" w:rsidP="00FD7091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Func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634" w:type="dxa"/>
            <w:shd w:val="clear" w:color="auto" w:fill="E0E0E0"/>
          </w:tcPr>
          <w:p w:rsidR="00570720" w:rsidRPr="00900303" w:rsidRDefault="00570720" w:rsidP="0056546A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784" w:type="dxa"/>
            <w:shd w:val="clear" w:color="auto" w:fill="E0E0E0"/>
          </w:tcPr>
          <w:p w:rsidR="00570720" w:rsidRPr="00900303" w:rsidRDefault="00570720" w:rsidP="0056546A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Descrição – Detalhamento Funcional</w:t>
            </w:r>
          </w:p>
        </w:tc>
      </w:tr>
      <w:tr w:rsidR="008C1437" w:rsidRPr="00900303">
        <w:trPr>
          <w:trHeight w:val="240"/>
        </w:trPr>
        <w:tc>
          <w:tcPr>
            <w:tcW w:w="674" w:type="dxa"/>
            <w:vMerge w:val="restart"/>
          </w:tcPr>
          <w:p w:rsidR="008C1437" w:rsidRPr="00900303" w:rsidRDefault="008C1437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00303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3" w:type="dxa"/>
          </w:tcPr>
          <w:p w:rsidR="008C1437" w:rsidRPr="00900303" w:rsidRDefault="008C1437" w:rsidP="00507594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00303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1.1</w:t>
            </w:r>
          </w:p>
        </w:tc>
        <w:tc>
          <w:tcPr>
            <w:tcW w:w="2634" w:type="dxa"/>
          </w:tcPr>
          <w:p w:rsidR="0035349E" w:rsidRPr="00900303" w:rsidRDefault="00F216EE" w:rsidP="00311FE1">
            <w:pPr>
              <w:rPr>
                <w:rFonts w:ascii="Tahoma" w:hAnsi="Tahoma" w:cs="Tahoma"/>
                <w:szCs w:val="20"/>
              </w:rPr>
            </w:pPr>
            <w:r>
              <w:rPr>
                <w:rFonts w:ascii="Tahoma" w:hAnsi="Tahoma" w:cs="Tahoma"/>
                <w:szCs w:val="20"/>
              </w:rPr>
              <w:t xml:space="preserve">Botão </w:t>
            </w:r>
            <w:proofErr w:type="spellStart"/>
            <w:r>
              <w:rPr>
                <w:rFonts w:ascii="Tahoma" w:hAnsi="Tahoma" w:cs="Tahoma"/>
                <w:szCs w:val="20"/>
              </w:rPr>
              <w:t>Login</w:t>
            </w:r>
            <w:proofErr w:type="spellEnd"/>
          </w:p>
        </w:tc>
        <w:tc>
          <w:tcPr>
            <w:tcW w:w="5784" w:type="dxa"/>
          </w:tcPr>
          <w:p w:rsidR="005B1BF0" w:rsidRPr="00521849" w:rsidRDefault="00F216EE" w:rsidP="00311FE1">
            <w:pPr>
              <w:pStyle w:val="DimNormal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>Deve verificar</w:t>
            </w:r>
            <w:r>
              <w:rPr>
                <w:rFonts w:ascii="Tahoma" w:hAnsi="Tahoma" w:cs="Tahoma"/>
                <w:color w:val="000000"/>
                <w:sz w:val="20"/>
              </w:rPr>
              <w:t xml:space="preserve"> se as informaç</w:t>
            </w:r>
            <w:r>
              <w:rPr>
                <w:rFonts w:ascii="Tahoma" w:hAnsi="Tahoma" w:cs="Tahoma"/>
                <w:color w:val="000000"/>
                <w:sz w:val="20"/>
              </w:rPr>
              <w:t xml:space="preserve">ões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</w:rPr>
              <w:t xml:space="preserve"> (usuário + senha)</w:t>
            </w:r>
            <w:r>
              <w:rPr>
                <w:rFonts w:ascii="Tahoma" w:hAnsi="Tahoma" w:cs="Tahoma"/>
                <w:color w:val="000000"/>
                <w:sz w:val="20"/>
              </w:rPr>
              <w:t xml:space="preserve"> inseridas estão corretas e em caso da validação estar </w:t>
            </w:r>
            <w:proofErr w:type="gramStart"/>
            <w:r>
              <w:rPr>
                <w:rFonts w:ascii="Tahoma" w:hAnsi="Tahoma" w:cs="Tahoma"/>
                <w:color w:val="000000"/>
                <w:sz w:val="20"/>
              </w:rPr>
              <w:t>correta direcionar o usuário</w:t>
            </w:r>
            <w:proofErr w:type="gramEnd"/>
            <w:r>
              <w:rPr>
                <w:rFonts w:ascii="Tahoma" w:hAnsi="Tahoma" w:cs="Tahoma"/>
                <w:color w:val="000000"/>
                <w:sz w:val="20"/>
              </w:rPr>
              <w:t xml:space="preserve"> a tela inicial da aplicação, em caso da validação for incorreta, exibir uma mensagem “Usuário ou Senha incorretos!”.</w:t>
            </w:r>
          </w:p>
        </w:tc>
      </w:tr>
      <w:tr w:rsidR="008C1437" w:rsidRPr="00900303">
        <w:trPr>
          <w:trHeight w:val="240"/>
        </w:trPr>
        <w:tc>
          <w:tcPr>
            <w:tcW w:w="674" w:type="dxa"/>
            <w:vMerge/>
          </w:tcPr>
          <w:p w:rsidR="008C1437" w:rsidRPr="00521849" w:rsidRDefault="008C1437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763" w:type="dxa"/>
          </w:tcPr>
          <w:p w:rsidR="008C1437" w:rsidRPr="00900303" w:rsidRDefault="008C1437" w:rsidP="00507594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00303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1.2</w:t>
            </w:r>
          </w:p>
        </w:tc>
        <w:tc>
          <w:tcPr>
            <w:tcW w:w="2634" w:type="dxa"/>
          </w:tcPr>
          <w:p w:rsidR="008C1437" w:rsidRPr="00900303" w:rsidRDefault="00F216EE" w:rsidP="00906464">
            <w:pPr>
              <w:rPr>
                <w:rFonts w:ascii="Tahoma" w:hAnsi="Tahoma" w:cs="Tahoma"/>
                <w:szCs w:val="20"/>
              </w:rPr>
            </w:pPr>
            <w:proofErr w:type="gramStart"/>
            <w:r>
              <w:rPr>
                <w:rFonts w:ascii="Tahoma" w:hAnsi="Tahoma" w:cs="Tahoma"/>
                <w:szCs w:val="20"/>
              </w:rPr>
              <w:t>Link Esqueci</w:t>
            </w:r>
            <w:proofErr w:type="gramEnd"/>
            <w:r>
              <w:rPr>
                <w:rFonts w:ascii="Tahoma" w:hAnsi="Tahoma" w:cs="Tahoma"/>
                <w:szCs w:val="20"/>
              </w:rPr>
              <w:t xml:space="preserve"> a Senha</w:t>
            </w:r>
          </w:p>
        </w:tc>
        <w:tc>
          <w:tcPr>
            <w:tcW w:w="5784" w:type="dxa"/>
          </w:tcPr>
          <w:p w:rsidR="008C1437" w:rsidRPr="00521849" w:rsidRDefault="00F216EE" w:rsidP="00411573">
            <w:pPr>
              <w:pStyle w:val="DimNormal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Ao clicar </w:t>
            </w:r>
            <w:r>
              <w:rPr>
                <w:rFonts w:ascii="Tahoma" w:hAnsi="Tahoma" w:cs="Tahoma"/>
                <w:color w:val="000000"/>
                <w:sz w:val="20"/>
              </w:rPr>
              <w:t>deverá abrir uma nova tela com opções para realizar a troca da senha.</w:t>
            </w:r>
          </w:p>
        </w:tc>
      </w:tr>
    </w:tbl>
    <w:p w:rsidR="0002375A" w:rsidRPr="00410CF7" w:rsidRDefault="0002375A" w:rsidP="0002375A">
      <w:pPr>
        <w:pStyle w:val="TtuloNvel2"/>
        <w:rPr>
          <w:rFonts w:cs="Tahoma"/>
        </w:rPr>
      </w:pPr>
      <w:bookmarkStart w:id="13" w:name="_Toc514005154"/>
      <w:r w:rsidRPr="00410CF7">
        <w:rPr>
          <w:rFonts w:cs="Tahoma"/>
        </w:rPr>
        <w:t>Casos de Teste Funcional</w:t>
      </w:r>
      <w:bookmarkEnd w:id="13"/>
    </w:p>
    <w:tbl>
      <w:tblPr>
        <w:tblW w:w="96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000" w:firstRow="0" w:lastRow="0" w:firstColumn="0" w:lastColumn="0" w:noHBand="0" w:noVBand="0"/>
      </w:tblPr>
      <w:tblGrid>
        <w:gridCol w:w="757"/>
        <w:gridCol w:w="2078"/>
        <w:gridCol w:w="3284"/>
        <w:gridCol w:w="3559"/>
      </w:tblGrid>
      <w:tr w:rsidR="00C005EA" w:rsidRPr="00900303">
        <w:trPr>
          <w:trHeight w:val="405"/>
          <w:tblHeader/>
        </w:trPr>
        <w:tc>
          <w:tcPr>
            <w:tcW w:w="757" w:type="dxa"/>
            <w:shd w:val="clear" w:color="auto" w:fill="E0E0E0"/>
          </w:tcPr>
          <w:p w:rsidR="00A47D05" w:rsidRDefault="00A47D05" w:rsidP="0025028C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ID</w:t>
            </w:r>
          </w:p>
          <w:p w:rsidR="00C005EA" w:rsidRPr="00900303" w:rsidRDefault="00A47D05" w:rsidP="0025028C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Func</w:t>
            </w:r>
            <w:proofErr w:type="spellEnd"/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.</w:t>
            </w:r>
          </w:p>
        </w:tc>
        <w:tc>
          <w:tcPr>
            <w:tcW w:w="2078" w:type="dxa"/>
            <w:shd w:val="clear" w:color="auto" w:fill="E0E0E0"/>
          </w:tcPr>
          <w:p w:rsidR="00C005EA" w:rsidRPr="00900303" w:rsidRDefault="00C005EA" w:rsidP="0025028C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Cenário</w:t>
            </w:r>
          </w:p>
        </w:tc>
        <w:tc>
          <w:tcPr>
            <w:tcW w:w="3284" w:type="dxa"/>
            <w:shd w:val="clear" w:color="auto" w:fill="E0E0E0"/>
          </w:tcPr>
          <w:p w:rsidR="00C005EA" w:rsidRPr="00900303" w:rsidRDefault="00C005EA" w:rsidP="0025028C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Descrição do Teste</w:t>
            </w:r>
            <w:proofErr w:type="gramStart"/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 xml:space="preserve">  </w:t>
            </w:r>
          </w:p>
        </w:tc>
        <w:tc>
          <w:tcPr>
            <w:tcW w:w="3559" w:type="dxa"/>
            <w:shd w:val="clear" w:color="auto" w:fill="E0E0E0"/>
          </w:tcPr>
          <w:p w:rsidR="00C005EA" w:rsidRPr="00900303" w:rsidRDefault="00C005EA" w:rsidP="0025028C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proofErr w:type="gramEnd"/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Resultado Esperado</w:t>
            </w:r>
          </w:p>
        </w:tc>
      </w:tr>
      <w:tr w:rsidR="00C005EA" w:rsidRPr="00900303">
        <w:trPr>
          <w:trHeight w:val="841"/>
        </w:trPr>
        <w:tc>
          <w:tcPr>
            <w:tcW w:w="757" w:type="dxa"/>
            <w:vMerge w:val="restart"/>
          </w:tcPr>
          <w:p w:rsidR="00C005EA" w:rsidRPr="00900303" w:rsidRDefault="00C005EA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  <w:r w:rsidRPr="00900303"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1.1</w:t>
            </w:r>
          </w:p>
          <w:p w:rsidR="00C005EA" w:rsidRPr="00900303" w:rsidRDefault="00C005EA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078" w:type="dxa"/>
          </w:tcPr>
          <w:p w:rsidR="00F727D3" w:rsidRPr="00900303" w:rsidRDefault="00F762F8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no Sistema</w:t>
            </w:r>
            <w:r w:rsidR="009347EF">
              <w:rPr>
                <w:rFonts w:ascii="Tahoma" w:hAnsi="Tahoma" w:cs="Tahoma"/>
                <w:color w:val="000000"/>
                <w:sz w:val="20"/>
                <w:szCs w:val="20"/>
              </w:rPr>
              <w:t xml:space="preserve"> com usuário Existente.</w:t>
            </w:r>
          </w:p>
        </w:tc>
        <w:tc>
          <w:tcPr>
            <w:tcW w:w="3284" w:type="dxa"/>
          </w:tcPr>
          <w:p w:rsidR="00D36364" w:rsidRDefault="00F762F8" w:rsidP="00D36364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usuário ,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 o campo deverá também aceitar letras, números e caracteres especiais. Clicar no botão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F727D3" w:rsidRPr="00900303" w:rsidRDefault="00F727D3" w:rsidP="00D36364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559" w:type="dxa"/>
          </w:tcPr>
          <w:p w:rsidR="00D36364" w:rsidRPr="00900303" w:rsidRDefault="00F762F8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Realizar 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no sistema sem problema algum e ser direcionado a tela principal da aplicação.</w:t>
            </w:r>
          </w:p>
        </w:tc>
      </w:tr>
      <w:tr w:rsidR="00C005EA" w:rsidRPr="00900303">
        <w:trPr>
          <w:trHeight w:val="362"/>
        </w:trPr>
        <w:tc>
          <w:tcPr>
            <w:tcW w:w="757" w:type="dxa"/>
            <w:vMerge/>
          </w:tcPr>
          <w:p w:rsidR="00C005EA" w:rsidRPr="00900303" w:rsidRDefault="00C005EA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2078" w:type="dxa"/>
          </w:tcPr>
          <w:p w:rsidR="00F727D3" w:rsidRPr="00900303" w:rsidRDefault="009347EF" w:rsidP="009347EF">
            <w:pPr>
              <w:pStyle w:val="Corpodetexto"/>
              <w:tabs>
                <w:tab w:val="right" w:pos="1862"/>
              </w:tabs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no Sistema com usu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ário Inexistente</w:t>
            </w:r>
          </w:p>
        </w:tc>
        <w:tc>
          <w:tcPr>
            <w:tcW w:w="3284" w:type="dxa"/>
          </w:tcPr>
          <w:p w:rsidR="009347EF" w:rsidRDefault="009347EF" w:rsidP="009347EF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Deverá preencher um usuário no Campo usuário, este campo deverá aceitar letras, números e caracteres especiais. Preencher o campo Senha, o texto digitado não poderá aparecer ao </w:t>
            </w: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usuário ,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pois deve ser do tipo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password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, o campo deverá também aceitar letras, números e caracteres especiais. Clicar no botão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>.</w:t>
            </w:r>
          </w:p>
          <w:p w:rsidR="00C005EA" w:rsidRPr="00900303" w:rsidRDefault="00C005EA" w:rsidP="009347EF">
            <w:pPr>
              <w:pStyle w:val="Corpodetex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3559" w:type="dxa"/>
          </w:tcPr>
          <w:p w:rsidR="00C005EA" w:rsidRPr="00900303" w:rsidRDefault="009347EF" w:rsidP="00570720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Ao clicar no botão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deverá aparecer uma mensagem informando que o usuário ou a senha estão incorretos.</w:t>
            </w:r>
          </w:p>
        </w:tc>
      </w:tr>
      <w:tr w:rsidR="00C005EA" w:rsidRPr="00900303">
        <w:trPr>
          <w:trHeight w:val="375"/>
        </w:trPr>
        <w:tc>
          <w:tcPr>
            <w:tcW w:w="757" w:type="dxa"/>
          </w:tcPr>
          <w:p w:rsidR="00C005EA" w:rsidRPr="00900303" w:rsidRDefault="009429AB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00303">
              <w:rPr>
                <w:rFonts w:ascii="Tahoma" w:hAnsi="Tahoma" w:cs="Tahoma"/>
                <w:color w:val="000000"/>
                <w:sz w:val="20"/>
                <w:szCs w:val="20"/>
              </w:rPr>
              <w:t>2.1</w:t>
            </w:r>
          </w:p>
        </w:tc>
        <w:tc>
          <w:tcPr>
            <w:tcW w:w="2078" w:type="dxa"/>
          </w:tcPr>
          <w:p w:rsidR="00C005EA" w:rsidRPr="00900303" w:rsidRDefault="009347EF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Link Esqueci</w:t>
            </w:r>
            <w:proofErr w:type="gramEnd"/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a Senha</w:t>
            </w:r>
          </w:p>
        </w:tc>
        <w:tc>
          <w:tcPr>
            <w:tcW w:w="3284" w:type="dxa"/>
          </w:tcPr>
          <w:p w:rsidR="00C005EA" w:rsidRPr="00900303" w:rsidRDefault="009347EF" w:rsidP="0025028C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Clicar no link</w:t>
            </w:r>
          </w:p>
        </w:tc>
        <w:tc>
          <w:tcPr>
            <w:tcW w:w="3559" w:type="dxa"/>
          </w:tcPr>
          <w:p w:rsidR="00C005EA" w:rsidRPr="00900303" w:rsidRDefault="009347EF" w:rsidP="0025028C">
            <w:pPr>
              <w:pStyle w:val="Corpodetexto"/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Verificar se foi direcionado para uma nova tela com as opções para recuperação da senha.</w:t>
            </w:r>
          </w:p>
        </w:tc>
      </w:tr>
    </w:tbl>
    <w:p w:rsidR="001C6586" w:rsidRDefault="001C6586" w:rsidP="001C6586">
      <w:pPr>
        <w:rPr>
          <w:rFonts w:ascii="Tahoma" w:hAnsi="Tahoma" w:cs="Tahoma"/>
        </w:rPr>
      </w:pPr>
    </w:p>
    <w:p w:rsidR="009347EF" w:rsidRDefault="009347EF" w:rsidP="001C6586">
      <w:pPr>
        <w:rPr>
          <w:rFonts w:ascii="Tahoma" w:hAnsi="Tahoma" w:cs="Tahoma"/>
        </w:rPr>
      </w:pPr>
    </w:p>
    <w:p w:rsidR="009347EF" w:rsidRDefault="009347EF" w:rsidP="001C6586">
      <w:pPr>
        <w:rPr>
          <w:rFonts w:ascii="Tahoma" w:hAnsi="Tahoma" w:cs="Tahoma"/>
        </w:rPr>
      </w:pPr>
    </w:p>
    <w:p w:rsidR="009347EF" w:rsidRDefault="009347EF" w:rsidP="001C6586">
      <w:pPr>
        <w:rPr>
          <w:rFonts w:ascii="Tahoma" w:hAnsi="Tahoma" w:cs="Tahoma"/>
        </w:rPr>
      </w:pPr>
    </w:p>
    <w:p w:rsidR="009347EF" w:rsidRDefault="009347EF" w:rsidP="001C6586">
      <w:pPr>
        <w:rPr>
          <w:rFonts w:ascii="Tahoma" w:hAnsi="Tahoma" w:cs="Tahoma"/>
        </w:rPr>
      </w:pPr>
    </w:p>
    <w:p w:rsidR="00F216EE" w:rsidRDefault="00F216EE" w:rsidP="001C6586">
      <w:pPr>
        <w:rPr>
          <w:rFonts w:ascii="Tahoma" w:hAnsi="Tahoma" w:cs="Tahoma"/>
        </w:rPr>
      </w:pPr>
    </w:p>
    <w:p w:rsidR="00F216EE" w:rsidRDefault="00F216EE" w:rsidP="001C6586">
      <w:pPr>
        <w:rPr>
          <w:rFonts w:ascii="Tahoma" w:hAnsi="Tahoma" w:cs="Tahoma"/>
        </w:rPr>
      </w:pPr>
    </w:p>
    <w:p w:rsidR="00F216EE" w:rsidRDefault="00F216EE" w:rsidP="001C6586">
      <w:pPr>
        <w:rPr>
          <w:rFonts w:ascii="Tahoma" w:hAnsi="Tahoma" w:cs="Tahoma"/>
        </w:rPr>
      </w:pPr>
    </w:p>
    <w:p w:rsidR="00F216EE" w:rsidRPr="00900303" w:rsidRDefault="00F216EE" w:rsidP="001C6586">
      <w:pPr>
        <w:rPr>
          <w:rFonts w:ascii="Tahoma" w:hAnsi="Tahoma" w:cs="Tahoma"/>
        </w:rPr>
      </w:pPr>
    </w:p>
    <w:p w:rsidR="00482E41" w:rsidRDefault="00482E41" w:rsidP="001C6586">
      <w:pPr>
        <w:pStyle w:val="TtuloNvel2"/>
        <w:spacing w:after="0"/>
        <w:rPr>
          <w:rFonts w:cs="Tahoma"/>
        </w:rPr>
      </w:pPr>
      <w:bookmarkStart w:id="14" w:name="_Toc514005155"/>
      <w:r w:rsidRPr="00900303">
        <w:rPr>
          <w:rFonts w:cs="Tahoma"/>
        </w:rPr>
        <w:lastRenderedPageBreak/>
        <w:t>Prot</w:t>
      </w:r>
      <w:r w:rsidR="00E53FA1" w:rsidRPr="00900303">
        <w:rPr>
          <w:rFonts w:cs="Tahoma"/>
        </w:rPr>
        <w:t>o</w:t>
      </w:r>
      <w:r w:rsidRPr="00900303">
        <w:rPr>
          <w:rFonts w:cs="Tahoma"/>
        </w:rPr>
        <w:t>ti</w:t>
      </w:r>
      <w:r w:rsidR="00E53FA1" w:rsidRPr="00900303">
        <w:rPr>
          <w:rFonts w:cs="Tahoma"/>
        </w:rPr>
        <w:t>pação</w:t>
      </w:r>
      <w:bookmarkEnd w:id="14"/>
    </w:p>
    <w:p w:rsidR="00D36364" w:rsidRDefault="00D36364" w:rsidP="00D36364"/>
    <w:p w:rsidR="009044AD" w:rsidRDefault="009044AD" w:rsidP="009044AD">
      <w:pPr>
        <w:jc w:val="center"/>
      </w:pPr>
    </w:p>
    <w:p w:rsidR="009044AD" w:rsidRPr="00900303" w:rsidRDefault="009044AD" w:rsidP="00A572EB">
      <w:pPr>
        <w:pStyle w:val="Legenda"/>
        <w:jc w:val="center"/>
        <w:outlineLvl w:val="0"/>
        <w:rPr>
          <w:rFonts w:ascii="Tahoma" w:hAnsi="Tahoma" w:cs="Tahoma"/>
        </w:rPr>
      </w:pPr>
      <w:r>
        <w:t xml:space="preserve">Figura </w:t>
      </w:r>
      <w:fldSimple w:instr=" SEQ Figura \* ARABIC ">
        <w:r w:rsidR="00E011D2">
          <w:rPr>
            <w:noProof/>
          </w:rPr>
          <w:t>1</w:t>
        </w:r>
      </w:fldSimple>
      <w:r>
        <w:t xml:space="preserve"> - Protótipo XXX</w:t>
      </w:r>
    </w:p>
    <w:p w:rsidR="009044AD" w:rsidRDefault="009044AD" w:rsidP="00D36364"/>
    <w:p w:rsidR="009044AD" w:rsidRPr="00D36364" w:rsidRDefault="009044AD" w:rsidP="00D36364"/>
    <w:p w:rsidR="00D36364" w:rsidRPr="00D36364" w:rsidRDefault="00D36364" w:rsidP="00D36364"/>
    <w:tbl>
      <w:tblPr>
        <w:tblW w:w="97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5"/>
        <w:gridCol w:w="562"/>
        <w:gridCol w:w="1779"/>
        <w:gridCol w:w="5807"/>
      </w:tblGrid>
      <w:tr w:rsidR="00D36364" w:rsidRPr="00900303">
        <w:trPr>
          <w:trHeight w:val="310"/>
        </w:trPr>
        <w:tc>
          <w:tcPr>
            <w:tcW w:w="1565" w:type="dxa"/>
            <w:shd w:val="clear" w:color="auto" w:fill="E0E0E0"/>
          </w:tcPr>
          <w:p w:rsidR="00D36364" w:rsidRPr="00900303" w:rsidRDefault="00D36364" w:rsidP="008C1DF6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ID Funcional</w:t>
            </w:r>
          </w:p>
        </w:tc>
        <w:tc>
          <w:tcPr>
            <w:tcW w:w="562" w:type="dxa"/>
            <w:shd w:val="clear" w:color="auto" w:fill="auto"/>
          </w:tcPr>
          <w:p w:rsidR="00D36364" w:rsidRPr="00900303" w:rsidRDefault="00D36364" w:rsidP="008C1DF6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1.2</w:t>
            </w:r>
          </w:p>
        </w:tc>
        <w:tc>
          <w:tcPr>
            <w:tcW w:w="1779" w:type="dxa"/>
            <w:shd w:val="clear" w:color="auto" w:fill="E0E0E0"/>
          </w:tcPr>
          <w:p w:rsidR="00D36364" w:rsidRPr="00900303" w:rsidRDefault="00D36364" w:rsidP="008C1DF6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807" w:type="dxa"/>
            <w:shd w:val="clear" w:color="auto" w:fill="auto"/>
          </w:tcPr>
          <w:p w:rsidR="00D36364" w:rsidRPr="00E36103" w:rsidRDefault="00D36364" w:rsidP="008C1DF6">
            <w:pPr>
              <w:rPr>
                <w:rFonts w:ascii="Tahoma" w:hAnsi="Tahoma" w:cs="Tahoma"/>
                <w:bCs/>
                <w:color w:val="000000"/>
                <w:szCs w:val="20"/>
              </w:rPr>
            </w:pPr>
            <w:r w:rsidRPr="00E36103">
              <w:rPr>
                <w:rFonts w:ascii="Tahoma" w:hAnsi="Tahoma" w:cs="Tahoma"/>
                <w:bCs/>
                <w:color w:val="000000"/>
                <w:szCs w:val="20"/>
              </w:rPr>
              <w:t>&lt;Colar o nome da funcionalidade aqui&gt;</w:t>
            </w:r>
          </w:p>
        </w:tc>
      </w:tr>
      <w:tr w:rsidR="00D36364" w:rsidRPr="00900303">
        <w:trPr>
          <w:trHeight w:val="31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36364" w:rsidRPr="00900303" w:rsidRDefault="00D36364" w:rsidP="008C1DF6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ID Funcional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364" w:rsidRPr="00900303" w:rsidRDefault="00D36364" w:rsidP="008C1DF6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1.</w:t>
            </w: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3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36364" w:rsidRPr="00900303" w:rsidRDefault="00D36364" w:rsidP="008C1DF6">
            <w:pPr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 w:rsidRPr="00900303">
              <w:rPr>
                <w:rFonts w:ascii="Tahoma" w:hAnsi="Tahoma" w:cs="Tahoma"/>
                <w:b/>
                <w:bCs/>
                <w:color w:val="000000"/>
                <w:szCs w:val="20"/>
              </w:rPr>
              <w:t>Funcionalidade</w:t>
            </w:r>
          </w:p>
        </w:tc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6364" w:rsidRPr="00E36103" w:rsidRDefault="00D36364" w:rsidP="008C1DF6">
            <w:pPr>
              <w:rPr>
                <w:rFonts w:ascii="Tahoma" w:hAnsi="Tahoma" w:cs="Tahoma"/>
                <w:bCs/>
                <w:color w:val="000000"/>
                <w:szCs w:val="20"/>
              </w:rPr>
            </w:pPr>
            <w:r w:rsidRPr="00E36103">
              <w:rPr>
                <w:rFonts w:ascii="Tahoma" w:hAnsi="Tahoma" w:cs="Tahoma"/>
                <w:bCs/>
                <w:color w:val="000000"/>
                <w:szCs w:val="20"/>
              </w:rPr>
              <w:t>&lt;Colar o nome da funcionalidade aqui&gt;</w:t>
            </w:r>
          </w:p>
        </w:tc>
      </w:tr>
    </w:tbl>
    <w:p w:rsidR="00D36364" w:rsidRPr="00D12A3A" w:rsidRDefault="00D36364" w:rsidP="00264991">
      <w:pPr>
        <w:rPr>
          <w:rFonts w:ascii="Tahoma" w:hAnsi="Tahoma"/>
        </w:rPr>
      </w:pPr>
      <w:r w:rsidRPr="00D12A3A">
        <w:rPr>
          <w:rFonts w:ascii="Tahoma" w:hAnsi="Tahoma"/>
        </w:rPr>
        <w:t xml:space="preserve">&lt;Utilizar esta notação para </w:t>
      </w:r>
      <w:r w:rsidR="009044AD" w:rsidRPr="00D12A3A">
        <w:rPr>
          <w:rFonts w:ascii="Tahoma" w:hAnsi="Tahoma"/>
        </w:rPr>
        <w:t>protótipos que abrangem mais de uma funcionalidade</w:t>
      </w:r>
      <w:r w:rsidRPr="00D12A3A">
        <w:rPr>
          <w:rFonts w:ascii="Tahoma" w:hAnsi="Tahoma"/>
        </w:rPr>
        <w:t>&gt;</w:t>
      </w:r>
    </w:p>
    <w:p w:rsidR="00A00659" w:rsidRDefault="00A00659" w:rsidP="004F0EE1">
      <w:pPr>
        <w:jc w:val="both"/>
        <w:rPr>
          <w:rFonts w:ascii="Tahoma" w:hAnsi="Tahoma" w:cs="Tahoma"/>
        </w:rPr>
      </w:pPr>
      <w:bookmarkStart w:id="15" w:name="_Toc189968583"/>
    </w:p>
    <w:p w:rsidR="004F0EE1" w:rsidRDefault="004F0EE1" w:rsidP="004F0EE1">
      <w:pPr>
        <w:pStyle w:val="TtuloNvel2"/>
        <w:spacing w:after="0"/>
        <w:rPr>
          <w:rFonts w:cs="Tahoma"/>
        </w:rPr>
      </w:pPr>
      <w:bookmarkStart w:id="16" w:name="_Toc514005156"/>
      <w:r>
        <w:rPr>
          <w:rFonts w:cs="Tahoma"/>
        </w:rPr>
        <w:t>Estimativa de Horas</w:t>
      </w:r>
      <w:bookmarkEnd w:id="16"/>
    </w:p>
    <w:tbl>
      <w:tblPr>
        <w:tblW w:w="97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2"/>
        <w:gridCol w:w="1550"/>
        <w:gridCol w:w="1890"/>
        <w:gridCol w:w="1796"/>
        <w:gridCol w:w="1045"/>
        <w:gridCol w:w="1612"/>
      </w:tblGrid>
      <w:tr w:rsidR="00A84592">
        <w:trPr>
          <w:trHeight w:val="359"/>
        </w:trPr>
        <w:tc>
          <w:tcPr>
            <w:tcW w:w="1852" w:type="dxa"/>
            <w:shd w:val="clear" w:color="auto" w:fill="E0E0E0"/>
          </w:tcPr>
          <w:p w:rsidR="00A84592" w:rsidRDefault="00A84592" w:rsidP="00030DCD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Etapa</w:t>
            </w:r>
          </w:p>
        </w:tc>
        <w:tc>
          <w:tcPr>
            <w:tcW w:w="1550" w:type="dxa"/>
            <w:shd w:val="clear" w:color="auto" w:fill="E0E0E0"/>
          </w:tcPr>
          <w:p w:rsidR="00A84592" w:rsidRDefault="00A84592" w:rsidP="00030DCD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Requisito Nº</w:t>
            </w:r>
          </w:p>
        </w:tc>
        <w:tc>
          <w:tcPr>
            <w:tcW w:w="1890" w:type="dxa"/>
            <w:shd w:val="clear" w:color="auto" w:fill="E0E0E0"/>
          </w:tcPr>
          <w:p w:rsidR="00A84592" w:rsidRDefault="00A84592" w:rsidP="00030DCD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Enquadramento</w:t>
            </w:r>
          </w:p>
        </w:tc>
        <w:tc>
          <w:tcPr>
            <w:tcW w:w="1796" w:type="dxa"/>
            <w:shd w:val="clear" w:color="auto" w:fill="E0E0E0"/>
          </w:tcPr>
          <w:p w:rsidR="00A84592" w:rsidRDefault="00A84592" w:rsidP="00030DCD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Critério</w:t>
            </w:r>
          </w:p>
        </w:tc>
        <w:tc>
          <w:tcPr>
            <w:tcW w:w="1045" w:type="dxa"/>
            <w:shd w:val="clear" w:color="auto" w:fill="E0E0E0"/>
          </w:tcPr>
          <w:p w:rsidR="00A84592" w:rsidRDefault="00A84592" w:rsidP="00030DCD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Qtde</w:t>
            </w:r>
            <w:proofErr w:type="spellEnd"/>
          </w:p>
        </w:tc>
        <w:tc>
          <w:tcPr>
            <w:tcW w:w="1612" w:type="dxa"/>
            <w:shd w:val="clear" w:color="auto" w:fill="E0E0E0"/>
          </w:tcPr>
          <w:p w:rsidR="00A84592" w:rsidRDefault="00A84592" w:rsidP="00030DCD">
            <w:pPr>
              <w:jc w:val="center"/>
              <w:rPr>
                <w:rFonts w:ascii="Tahoma" w:hAnsi="Tahoma" w:cs="Tahoma"/>
                <w:b/>
                <w:bCs/>
                <w:color w:val="00000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Cs w:val="20"/>
              </w:rPr>
              <w:t>Esforço (h)</w:t>
            </w:r>
          </w:p>
        </w:tc>
      </w:tr>
      <w:tr w:rsidR="00A84592">
        <w:trPr>
          <w:trHeight w:val="264"/>
        </w:trPr>
        <w:tc>
          <w:tcPr>
            <w:tcW w:w="1852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Análise</w:t>
            </w:r>
          </w:p>
        </w:tc>
        <w:tc>
          <w:tcPr>
            <w:tcW w:w="1550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Default="00A84592" w:rsidP="00030DCD">
            <w:pPr>
              <w:rPr>
                <w:rFonts w:ascii="Tahoma" w:hAnsi="Tahoma" w:cs="Tahoma"/>
              </w:rPr>
            </w:pPr>
          </w:p>
        </w:tc>
        <w:tc>
          <w:tcPr>
            <w:tcW w:w="1612" w:type="dxa"/>
          </w:tcPr>
          <w:p w:rsidR="00A84592" w:rsidRDefault="00A84592" w:rsidP="00030DCD">
            <w:pPr>
              <w:rPr>
                <w:rFonts w:ascii="Tahoma" w:hAnsi="Tahoma" w:cs="Tahoma"/>
              </w:rPr>
            </w:pPr>
          </w:p>
        </w:tc>
      </w:tr>
      <w:tr w:rsidR="00A84592">
        <w:trPr>
          <w:trHeight w:val="254"/>
        </w:trPr>
        <w:tc>
          <w:tcPr>
            <w:tcW w:w="1852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Desenvolvimento</w:t>
            </w:r>
          </w:p>
        </w:tc>
        <w:tc>
          <w:tcPr>
            <w:tcW w:w="1550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Default="00A84592" w:rsidP="00030DCD">
            <w:pPr>
              <w:rPr>
                <w:rFonts w:ascii="Tahoma" w:hAnsi="Tahoma" w:cs="Tahoma"/>
              </w:rPr>
            </w:pPr>
          </w:p>
        </w:tc>
        <w:tc>
          <w:tcPr>
            <w:tcW w:w="1612" w:type="dxa"/>
          </w:tcPr>
          <w:p w:rsidR="00A84592" w:rsidRDefault="00A84592" w:rsidP="00030DCD">
            <w:pPr>
              <w:rPr>
                <w:rFonts w:ascii="Tahoma" w:hAnsi="Tahoma" w:cs="Tahoma"/>
              </w:rPr>
            </w:pPr>
          </w:p>
        </w:tc>
      </w:tr>
      <w:tr w:rsidR="00A84592">
        <w:trPr>
          <w:trHeight w:val="254"/>
        </w:trPr>
        <w:tc>
          <w:tcPr>
            <w:tcW w:w="1852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Teste Unitário</w:t>
            </w:r>
          </w:p>
        </w:tc>
        <w:tc>
          <w:tcPr>
            <w:tcW w:w="1550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796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1045" w:type="dxa"/>
          </w:tcPr>
          <w:p w:rsidR="00A84592" w:rsidRDefault="00A84592" w:rsidP="00030DCD">
            <w:pPr>
              <w:rPr>
                <w:rFonts w:ascii="Tahoma" w:hAnsi="Tahoma" w:cs="Tahoma"/>
                <w:color w:val="000000"/>
                <w:szCs w:val="20"/>
              </w:rPr>
            </w:pPr>
          </w:p>
        </w:tc>
        <w:tc>
          <w:tcPr>
            <w:tcW w:w="1612" w:type="dxa"/>
          </w:tcPr>
          <w:p w:rsidR="00A84592" w:rsidRDefault="00A84592" w:rsidP="00030DCD">
            <w:pPr>
              <w:rPr>
                <w:rFonts w:ascii="Tahoma" w:hAnsi="Tahoma" w:cs="Tahoma"/>
                <w:color w:val="000000"/>
                <w:szCs w:val="20"/>
              </w:rPr>
            </w:pPr>
          </w:p>
        </w:tc>
      </w:tr>
      <w:tr w:rsidR="00A84592">
        <w:trPr>
          <w:trHeight w:val="272"/>
        </w:trPr>
        <w:tc>
          <w:tcPr>
            <w:tcW w:w="7088" w:type="dxa"/>
            <w:gridSpan w:val="4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Versão da Tabela de Enquadramento:</w:t>
            </w:r>
            <w:proofErr w:type="gramStart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proofErr w:type="gramEnd"/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N.N</w:t>
            </w:r>
          </w:p>
        </w:tc>
        <w:tc>
          <w:tcPr>
            <w:tcW w:w="1045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612" w:type="dxa"/>
          </w:tcPr>
          <w:p w:rsidR="00A84592" w:rsidRDefault="00A84592" w:rsidP="00030DCD">
            <w:pPr>
              <w:pStyle w:val="Corpodetexto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</w:p>
        </w:tc>
      </w:tr>
    </w:tbl>
    <w:p w:rsidR="004F0EE1" w:rsidRDefault="004F0EE1" w:rsidP="004F0EE1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&lt;Após realização do enquadramento de horas, informar o número de horas para cada etapa do desenvolvimento</w:t>
      </w:r>
      <w:proofErr w:type="gramStart"/>
      <w:r>
        <w:rPr>
          <w:rFonts w:ascii="Tahoma" w:hAnsi="Tahoma" w:cs="Tahoma"/>
        </w:rPr>
        <w:t>&gt;</w:t>
      </w:r>
      <w:bookmarkEnd w:id="15"/>
      <w:proofErr w:type="gramEnd"/>
    </w:p>
    <w:sectPr w:rsidR="004F0EE1" w:rsidSect="00AB3B15"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1E6" w:rsidRDefault="005C11E6">
      <w:r>
        <w:separator/>
      </w:r>
    </w:p>
  </w:endnote>
  <w:endnote w:type="continuationSeparator" w:id="0">
    <w:p w:rsidR="005C11E6" w:rsidRDefault="005C1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agoNoRegular-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ndeDaxOffice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D64" w:rsidRPr="00FA6560" w:rsidRDefault="00C92D64" w:rsidP="002C554A">
    <w:pPr>
      <w:pStyle w:val="Rodap"/>
      <w:rPr>
        <w:rFonts w:ascii="Palatino Linotype" w:eastAsia="Arial Unicode MS" w:hAnsi="Palatino Linotype" w:cs="Arial Unicode MS"/>
        <w:szCs w:val="20"/>
      </w:rPr>
    </w:pPr>
    <w:r w:rsidRPr="00FA6560">
      <w:rPr>
        <w:rFonts w:ascii="Palatino Linotype" w:eastAsia="Arial Unicode MS" w:hAnsi="Palatino Linotype" w:cs="Arial Unicode MS"/>
        <w:szCs w:val="20"/>
      </w:rPr>
      <w:tab/>
    </w:r>
    <w:r w:rsidRPr="00FA6560">
      <w:rPr>
        <w:rFonts w:ascii="Palatino Linotype" w:eastAsia="Arial Unicode MS" w:hAnsi="Palatino Linotype" w:cs="Arial Unicode MS"/>
        <w:szCs w:val="20"/>
      </w:rPr>
      <w:tab/>
      <w:t xml:space="preserve">Página: </w:t>
    </w:r>
    <w:r w:rsidRPr="00FA6560">
      <w:rPr>
        <w:rFonts w:ascii="Palatino Linotype" w:eastAsia="Arial Unicode MS" w:hAnsi="Palatino Linotype" w:cs="Arial Unicode MS"/>
        <w:szCs w:val="20"/>
      </w:rPr>
      <w:fldChar w:fldCharType="begin"/>
    </w:r>
    <w:r w:rsidRPr="00FA6560">
      <w:rPr>
        <w:rFonts w:ascii="Palatino Linotype" w:eastAsia="Arial Unicode MS" w:hAnsi="Palatino Linotype" w:cs="Arial Unicode MS"/>
        <w:szCs w:val="20"/>
      </w:rPr>
      <w:instrText xml:space="preserve"> PAGE </w:instrText>
    </w:r>
    <w:r w:rsidRPr="00FA6560">
      <w:rPr>
        <w:rFonts w:ascii="Palatino Linotype" w:eastAsia="Arial Unicode MS" w:hAnsi="Palatino Linotype" w:cs="Arial Unicode MS"/>
        <w:szCs w:val="20"/>
      </w:rPr>
      <w:fldChar w:fldCharType="separate"/>
    </w:r>
    <w:r w:rsidR="00CD498C">
      <w:rPr>
        <w:rFonts w:ascii="Palatino Linotype" w:eastAsia="Arial Unicode MS" w:hAnsi="Palatino Linotype" w:cs="Arial Unicode MS"/>
        <w:noProof/>
        <w:szCs w:val="20"/>
      </w:rPr>
      <w:t>1</w:t>
    </w:r>
    <w:r w:rsidRPr="00FA6560">
      <w:rPr>
        <w:rFonts w:ascii="Palatino Linotype" w:eastAsia="Arial Unicode MS" w:hAnsi="Palatino Linotype" w:cs="Arial Unicode MS"/>
        <w:szCs w:val="20"/>
      </w:rPr>
      <w:fldChar w:fldCharType="end"/>
    </w:r>
  </w:p>
  <w:p w:rsidR="00C92D64" w:rsidRPr="00F50610" w:rsidRDefault="00C92D64" w:rsidP="002C554A">
    <w:pPr>
      <w:pStyle w:val="Rodap"/>
      <w:rPr>
        <w:rFonts w:ascii="Palatino Linotype" w:eastAsia="Arial Unicode MS" w:hAnsi="Palatino Linotype" w:cs="Arial Unicode MS"/>
        <w:b/>
        <w:color w:val="CCFFFF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1E6" w:rsidRDefault="005C11E6">
      <w:r>
        <w:separator/>
      </w:r>
    </w:p>
  </w:footnote>
  <w:footnote w:type="continuationSeparator" w:id="0">
    <w:p w:rsidR="005C11E6" w:rsidRDefault="005C11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75E08"/>
    <w:multiLevelType w:val="hybridMultilevel"/>
    <w:tmpl w:val="B6AC71D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5C2221"/>
    <w:multiLevelType w:val="multilevel"/>
    <w:tmpl w:val="F11419F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718554B"/>
    <w:multiLevelType w:val="hybridMultilevel"/>
    <w:tmpl w:val="CC487520"/>
    <w:lvl w:ilvl="0" w:tplc="49EC36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2312D"/>
    <w:multiLevelType w:val="hybridMultilevel"/>
    <w:tmpl w:val="F74E108A"/>
    <w:lvl w:ilvl="0" w:tplc="E2B87146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A68BE"/>
    <w:multiLevelType w:val="hybridMultilevel"/>
    <w:tmpl w:val="FD88EB32"/>
    <w:lvl w:ilvl="0" w:tplc="6096C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FagoNoRegular-Roman" w:hAnsi="FagoNoRegular-Roman" w:hint="default"/>
      </w:rPr>
    </w:lvl>
    <w:lvl w:ilvl="1" w:tplc="8AC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FagoNoRegular-Roman" w:hAnsi="FagoNoRegular-Roman" w:hint="default"/>
      </w:rPr>
    </w:lvl>
    <w:lvl w:ilvl="2" w:tplc="A984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FagoNoRegular-Roman" w:hAnsi="FagoNoRegular-Roman" w:hint="default"/>
      </w:rPr>
    </w:lvl>
    <w:lvl w:ilvl="3" w:tplc="4BF0B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FagoNoRegular-Roman" w:hAnsi="FagoNoRegular-Roman" w:hint="default"/>
      </w:rPr>
    </w:lvl>
    <w:lvl w:ilvl="4" w:tplc="D13A4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FagoNoRegular-Roman" w:hAnsi="FagoNoRegular-Roman" w:hint="default"/>
      </w:rPr>
    </w:lvl>
    <w:lvl w:ilvl="5" w:tplc="2578C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FagoNoRegular-Roman" w:hAnsi="FagoNoRegular-Roman" w:hint="default"/>
      </w:rPr>
    </w:lvl>
    <w:lvl w:ilvl="6" w:tplc="0FD22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FagoNoRegular-Roman" w:hAnsi="FagoNoRegular-Roman" w:hint="default"/>
      </w:rPr>
    </w:lvl>
    <w:lvl w:ilvl="7" w:tplc="32ECCE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FagoNoRegular-Roman" w:hAnsi="FagoNoRegular-Roman" w:hint="default"/>
      </w:rPr>
    </w:lvl>
    <w:lvl w:ilvl="8" w:tplc="1DEC6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FagoNoRegular-Roman" w:hAnsi="FagoNoRegular-Roman" w:hint="default"/>
      </w:rPr>
    </w:lvl>
  </w:abstractNum>
  <w:abstractNum w:abstractNumId="5">
    <w:nsid w:val="09FC2705"/>
    <w:multiLevelType w:val="hybridMultilevel"/>
    <w:tmpl w:val="4280A562"/>
    <w:lvl w:ilvl="0" w:tplc="7E1088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2460ED"/>
    <w:multiLevelType w:val="multilevel"/>
    <w:tmpl w:val="07689884"/>
    <w:lvl w:ilvl="0">
      <w:start w:val="1"/>
      <w:numFmt w:val="decimal"/>
      <w:pStyle w:val="TtuloNvel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Nvel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TtuloNvel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E14360C"/>
    <w:multiLevelType w:val="multilevel"/>
    <w:tmpl w:val="692403E6"/>
    <w:lvl w:ilvl="0">
      <w:start w:val="1"/>
      <w:numFmt w:val="bullet"/>
      <w:lvlText w:val=""/>
      <w:lvlJc w:val="left"/>
      <w:pPr>
        <w:tabs>
          <w:tab w:val="num" w:pos="284"/>
        </w:tabs>
        <w:ind w:left="284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25"/>
        </w:tabs>
        <w:ind w:left="425" w:hanging="141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8">
    <w:nsid w:val="19BF58E0"/>
    <w:multiLevelType w:val="multilevel"/>
    <w:tmpl w:val="78D6447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827"/>
        </w:tabs>
        <w:ind w:left="3827" w:hanging="283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394"/>
        </w:tabs>
        <w:ind w:left="4394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961"/>
        </w:tabs>
        <w:ind w:left="4961" w:hanging="283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528"/>
        </w:tabs>
        <w:ind w:left="5528" w:hanging="283"/>
      </w:pPr>
      <w:rPr>
        <w:rFonts w:ascii="Symbol" w:hAnsi="Symbol" w:hint="default"/>
      </w:rPr>
    </w:lvl>
  </w:abstractNum>
  <w:abstractNum w:abstractNumId="9">
    <w:nsid w:val="235949CC"/>
    <w:multiLevelType w:val="singleLevel"/>
    <w:tmpl w:val="92E4E00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6A078C5"/>
    <w:multiLevelType w:val="multilevel"/>
    <w:tmpl w:val="4280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DB0CE0"/>
    <w:multiLevelType w:val="multilevel"/>
    <w:tmpl w:val="0F3E4348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2F214A40"/>
    <w:multiLevelType w:val="hybridMultilevel"/>
    <w:tmpl w:val="1F903F34"/>
    <w:lvl w:ilvl="0" w:tplc="E0968660">
      <w:start w:val="1"/>
      <w:numFmt w:val="ordin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3">
    <w:nsid w:val="36871814"/>
    <w:multiLevelType w:val="hybridMultilevel"/>
    <w:tmpl w:val="68BC88EA"/>
    <w:lvl w:ilvl="0" w:tplc="825CA4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82774F"/>
    <w:multiLevelType w:val="hybridMultilevel"/>
    <w:tmpl w:val="8C946F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C021B2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7224B8"/>
    <w:multiLevelType w:val="multilevel"/>
    <w:tmpl w:val="A38230BA"/>
    <w:lvl w:ilvl="0">
      <w:start w:val="1"/>
      <w:numFmt w:val="bullet"/>
      <w:pStyle w:val="ListaPadro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77"/>
        </w:tabs>
        <w:ind w:left="2977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60"/>
        </w:tabs>
        <w:ind w:left="3260" w:hanging="283"/>
      </w:pPr>
      <w:rPr>
        <w:rFonts w:ascii="Symbol" w:hAnsi="Symbol" w:hint="default"/>
      </w:rPr>
    </w:lvl>
  </w:abstractNum>
  <w:abstractNum w:abstractNumId="16">
    <w:nsid w:val="470137CD"/>
    <w:multiLevelType w:val="multilevel"/>
    <w:tmpl w:val="7E3AF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4DFD3804"/>
    <w:multiLevelType w:val="hybridMultilevel"/>
    <w:tmpl w:val="E2DE1A6A"/>
    <w:lvl w:ilvl="0" w:tplc="14DEFE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D1309D"/>
    <w:multiLevelType w:val="multilevel"/>
    <w:tmpl w:val="130AB4D6"/>
    <w:lvl w:ilvl="0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583D7650"/>
    <w:multiLevelType w:val="multilevel"/>
    <w:tmpl w:val="FBEC17E6"/>
    <w:lvl w:ilvl="0">
      <w:start w:val="1"/>
      <w:numFmt w:val="decimal"/>
      <w:pStyle w:val="DimTtulo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DimTtulo2"/>
      <w:suff w:val="space"/>
      <w:lvlText w:val="%1. %2.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 %2. 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8124788"/>
    <w:multiLevelType w:val="multilevel"/>
    <w:tmpl w:val="468CEA74"/>
    <w:lvl w:ilvl="0">
      <w:start w:val="1"/>
      <w:numFmt w:val="bullet"/>
      <w:pStyle w:val="Tabela-Lista"/>
      <w:lvlText w:val=""/>
      <w:lvlJc w:val="left"/>
      <w:pPr>
        <w:tabs>
          <w:tab w:val="num" w:pos="425"/>
        </w:tabs>
        <w:ind w:left="425" w:hanging="283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559"/>
        </w:tabs>
        <w:ind w:left="1559" w:hanging="283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843"/>
        </w:tabs>
        <w:ind w:left="1843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126"/>
        </w:tabs>
        <w:ind w:left="2126" w:hanging="283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410"/>
        </w:tabs>
        <w:ind w:left="2410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93"/>
        </w:tabs>
        <w:ind w:left="2693" w:hanging="283"/>
      </w:pPr>
      <w:rPr>
        <w:rFonts w:ascii="Symbol" w:hAnsi="Symbol" w:hint="default"/>
      </w:rPr>
    </w:lvl>
  </w:abstractNum>
  <w:abstractNum w:abstractNumId="21">
    <w:nsid w:val="6D5D5163"/>
    <w:multiLevelType w:val="hybridMultilevel"/>
    <w:tmpl w:val="21948706"/>
    <w:lvl w:ilvl="0" w:tplc="E0968660">
      <w:start w:val="1"/>
      <w:numFmt w:val="ordin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9B2090"/>
    <w:multiLevelType w:val="hybridMultilevel"/>
    <w:tmpl w:val="970C417C"/>
    <w:lvl w:ilvl="0" w:tplc="55143E40">
      <w:start w:val="5"/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3">
    <w:nsid w:val="706C1CDD"/>
    <w:multiLevelType w:val="hybridMultilevel"/>
    <w:tmpl w:val="E22404EC"/>
    <w:lvl w:ilvl="0" w:tplc="04160001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94"/>
        </w:tabs>
        <w:ind w:left="2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34"/>
        </w:tabs>
        <w:ind w:left="4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54"/>
        </w:tabs>
        <w:ind w:left="4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94"/>
        </w:tabs>
        <w:ind w:left="6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14"/>
        </w:tabs>
        <w:ind w:left="6914" w:hanging="360"/>
      </w:pPr>
      <w:rPr>
        <w:rFonts w:ascii="Wingdings" w:hAnsi="Wingdings" w:hint="default"/>
      </w:rPr>
    </w:lvl>
  </w:abstractNum>
  <w:abstractNum w:abstractNumId="24">
    <w:nsid w:val="710B0A6C"/>
    <w:multiLevelType w:val="multilevel"/>
    <w:tmpl w:val="0B3656A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14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>
    <w:nsid w:val="78CF641D"/>
    <w:multiLevelType w:val="hybridMultilevel"/>
    <w:tmpl w:val="DD9C4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8"/>
  </w:num>
  <w:num w:numId="8">
    <w:abstractNumId w:val="8"/>
  </w:num>
  <w:num w:numId="9">
    <w:abstractNumId w:val="20"/>
  </w:num>
  <w:num w:numId="10">
    <w:abstractNumId w:val="7"/>
  </w:num>
  <w:num w:numId="11">
    <w:abstractNumId w:val="6"/>
  </w:num>
  <w:num w:numId="12">
    <w:abstractNumId w:val="14"/>
  </w:num>
  <w:num w:numId="13">
    <w:abstractNumId w:val="23"/>
  </w:num>
  <w:num w:numId="14">
    <w:abstractNumId w:val="22"/>
  </w:num>
  <w:num w:numId="15">
    <w:abstractNumId w:val="12"/>
  </w:num>
  <w:num w:numId="16">
    <w:abstractNumId w:val="11"/>
  </w:num>
  <w:num w:numId="17">
    <w:abstractNumId w:val="5"/>
  </w:num>
  <w:num w:numId="18">
    <w:abstractNumId w:val="10"/>
  </w:num>
  <w:num w:numId="19">
    <w:abstractNumId w:val="21"/>
  </w:num>
  <w:num w:numId="20">
    <w:abstractNumId w:val="3"/>
  </w:num>
  <w:num w:numId="21">
    <w:abstractNumId w:val="9"/>
  </w:num>
  <w:num w:numId="22">
    <w:abstractNumId w:val="6"/>
  </w:num>
  <w:num w:numId="23">
    <w:abstractNumId w:val="6"/>
  </w:num>
  <w:num w:numId="24">
    <w:abstractNumId w:val="19"/>
  </w:num>
  <w:num w:numId="25">
    <w:abstractNumId w:val="6"/>
  </w:num>
  <w:num w:numId="26">
    <w:abstractNumId w:val="6"/>
  </w:num>
  <w:num w:numId="27">
    <w:abstractNumId w:val="6"/>
  </w:num>
  <w:num w:numId="28">
    <w:abstractNumId w:val="17"/>
  </w:num>
  <w:num w:numId="29">
    <w:abstractNumId w:val="6"/>
  </w:num>
  <w:num w:numId="30">
    <w:abstractNumId w:val="6"/>
  </w:num>
  <w:num w:numId="31">
    <w:abstractNumId w:val="6"/>
  </w:num>
  <w:num w:numId="32">
    <w:abstractNumId w:val="13"/>
  </w:num>
  <w:num w:numId="33">
    <w:abstractNumId w:val="2"/>
  </w:num>
  <w:num w:numId="3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6"/>
  </w:num>
  <w:num w:numId="38">
    <w:abstractNumId w:val="25"/>
  </w:num>
  <w:num w:numId="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708"/>
    <w:rsid w:val="000050B1"/>
    <w:rsid w:val="00006186"/>
    <w:rsid w:val="000127B5"/>
    <w:rsid w:val="0001581A"/>
    <w:rsid w:val="00016D36"/>
    <w:rsid w:val="00017937"/>
    <w:rsid w:val="00022682"/>
    <w:rsid w:val="0002375A"/>
    <w:rsid w:val="00024405"/>
    <w:rsid w:val="00025A9F"/>
    <w:rsid w:val="00030DCD"/>
    <w:rsid w:val="00031107"/>
    <w:rsid w:val="00036023"/>
    <w:rsid w:val="00040195"/>
    <w:rsid w:val="00042A35"/>
    <w:rsid w:val="00047EBF"/>
    <w:rsid w:val="000500DA"/>
    <w:rsid w:val="000511EB"/>
    <w:rsid w:val="00053D73"/>
    <w:rsid w:val="00065956"/>
    <w:rsid w:val="00065996"/>
    <w:rsid w:val="00067611"/>
    <w:rsid w:val="00071A6E"/>
    <w:rsid w:val="00072338"/>
    <w:rsid w:val="000837D7"/>
    <w:rsid w:val="00092F41"/>
    <w:rsid w:val="000B27D1"/>
    <w:rsid w:val="000B3AB9"/>
    <w:rsid w:val="000C573F"/>
    <w:rsid w:val="000D0F78"/>
    <w:rsid w:val="000D3441"/>
    <w:rsid w:val="000E0455"/>
    <w:rsid w:val="000F227F"/>
    <w:rsid w:val="000F7BCE"/>
    <w:rsid w:val="00114768"/>
    <w:rsid w:val="00146A03"/>
    <w:rsid w:val="00150334"/>
    <w:rsid w:val="00150F99"/>
    <w:rsid w:val="001572BB"/>
    <w:rsid w:val="0016367F"/>
    <w:rsid w:val="00164265"/>
    <w:rsid w:val="0017092F"/>
    <w:rsid w:val="001817DD"/>
    <w:rsid w:val="0018201E"/>
    <w:rsid w:val="00183C48"/>
    <w:rsid w:val="00192AB5"/>
    <w:rsid w:val="001A4EF1"/>
    <w:rsid w:val="001A6CF5"/>
    <w:rsid w:val="001C5CCC"/>
    <w:rsid w:val="001C6586"/>
    <w:rsid w:val="001D04F3"/>
    <w:rsid w:val="001D5633"/>
    <w:rsid w:val="001E0CFA"/>
    <w:rsid w:val="001E7C79"/>
    <w:rsid w:val="001F0846"/>
    <w:rsid w:val="001F46B4"/>
    <w:rsid w:val="0020020D"/>
    <w:rsid w:val="0020456F"/>
    <w:rsid w:val="002050A7"/>
    <w:rsid w:val="00207BE5"/>
    <w:rsid w:val="00214661"/>
    <w:rsid w:val="00230C92"/>
    <w:rsid w:val="0025028C"/>
    <w:rsid w:val="00252084"/>
    <w:rsid w:val="0025213D"/>
    <w:rsid w:val="00263FFE"/>
    <w:rsid w:val="00264991"/>
    <w:rsid w:val="00267C7F"/>
    <w:rsid w:val="002747ED"/>
    <w:rsid w:val="00280712"/>
    <w:rsid w:val="00284ABE"/>
    <w:rsid w:val="00293C19"/>
    <w:rsid w:val="00294E16"/>
    <w:rsid w:val="002B3902"/>
    <w:rsid w:val="002B4BE8"/>
    <w:rsid w:val="002C554A"/>
    <w:rsid w:val="002D07AD"/>
    <w:rsid w:val="002E5FB3"/>
    <w:rsid w:val="002F481F"/>
    <w:rsid w:val="003022EC"/>
    <w:rsid w:val="0030310F"/>
    <w:rsid w:val="003034DF"/>
    <w:rsid w:val="003044F1"/>
    <w:rsid w:val="00307CA7"/>
    <w:rsid w:val="00311FE1"/>
    <w:rsid w:val="00317765"/>
    <w:rsid w:val="00320652"/>
    <w:rsid w:val="00321406"/>
    <w:rsid w:val="00323DD0"/>
    <w:rsid w:val="00326755"/>
    <w:rsid w:val="00332D99"/>
    <w:rsid w:val="00334F61"/>
    <w:rsid w:val="00335308"/>
    <w:rsid w:val="00343CDD"/>
    <w:rsid w:val="00343FE4"/>
    <w:rsid w:val="00344981"/>
    <w:rsid w:val="0035200B"/>
    <w:rsid w:val="0035349E"/>
    <w:rsid w:val="0035735B"/>
    <w:rsid w:val="003618C3"/>
    <w:rsid w:val="00366692"/>
    <w:rsid w:val="003802A8"/>
    <w:rsid w:val="00383136"/>
    <w:rsid w:val="003C0078"/>
    <w:rsid w:val="003C2F14"/>
    <w:rsid w:val="003D0B05"/>
    <w:rsid w:val="003D1BFE"/>
    <w:rsid w:val="003D29A9"/>
    <w:rsid w:val="003D48F5"/>
    <w:rsid w:val="003D4FBD"/>
    <w:rsid w:val="003D6621"/>
    <w:rsid w:val="003E6C1C"/>
    <w:rsid w:val="003F69BB"/>
    <w:rsid w:val="0040529D"/>
    <w:rsid w:val="00410CF7"/>
    <w:rsid w:val="004110F3"/>
    <w:rsid w:val="00411573"/>
    <w:rsid w:val="00423F39"/>
    <w:rsid w:val="00441BCD"/>
    <w:rsid w:val="00454068"/>
    <w:rsid w:val="00454795"/>
    <w:rsid w:val="00466847"/>
    <w:rsid w:val="00466E7A"/>
    <w:rsid w:val="00475DFB"/>
    <w:rsid w:val="00482E41"/>
    <w:rsid w:val="00484A42"/>
    <w:rsid w:val="00495465"/>
    <w:rsid w:val="004973C4"/>
    <w:rsid w:val="004A5207"/>
    <w:rsid w:val="004A5DD7"/>
    <w:rsid w:val="004B21B9"/>
    <w:rsid w:val="004C1124"/>
    <w:rsid w:val="004C4C8A"/>
    <w:rsid w:val="004C6EF5"/>
    <w:rsid w:val="004F0751"/>
    <w:rsid w:val="004F0EE1"/>
    <w:rsid w:val="004F2FBA"/>
    <w:rsid w:val="00503C04"/>
    <w:rsid w:val="00504BF1"/>
    <w:rsid w:val="00507594"/>
    <w:rsid w:val="0050791E"/>
    <w:rsid w:val="00515CC1"/>
    <w:rsid w:val="00521849"/>
    <w:rsid w:val="00522B17"/>
    <w:rsid w:val="00523C62"/>
    <w:rsid w:val="00531082"/>
    <w:rsid w:val="00534406"/>
    <w:rsid w:val="0054464D"/>
    <w:rsid w:val="0056441B"/>
    <w:rsid w:val="0056546A"/>
    <w:rsid w:val="00570720"/>
    <w:rsid w:val="00571B2C"/>
    <w:rsid w:val="00572098"/>
    <w:rsid w:val="0057509B"/>
    <w:rsid w:val="00586AC2"/>
    <w:rsid w:val="005A371D"/>
    <w:rsid w:val="005B1BF0"/>
    <w:rsid w:val="005B61A3"/>
    <w:rsid w:val="005B66C6"/>
    <w:rsid w:val="005C11E6"/>
    <w:rsid w:val="005C1ABD"/>
    <w:rsid w:val="005C1FB1"/>
    <w:rsid w:val="005C4E30"/>
    <w:rsid w:val="005D1BC5"/>
    <w:rsid w:val="005D7A1F"/>
    <w:rsid w:val="005E483E"/>
    <w:rsid w:val="005F4BA3"/>
    <w:rsid w:val="00605987"/>
    <w:rsid w:val="0061227B"/>
    <w:rsid w:val="00613199"/>
    <w:rsid w:val="00614260"/>
    <w:rsid w:val="006263FB"/>
    <w:rsid w:val="0063690A"/>
    <w:rsid w:val="006449E2"/>
    <w:rsid w:val="006501B9"/>
    <w:rsid w:val="00650874"/>
    <w:rsid w:val="00652EB9"/>
    <w:rsid w:val="00656640"/>
    <w:rsid w:val="00664709"/>
    <w:rsid w:val="0067324C"/>
    <w:rsid w:val="00673E54"/>
    <w:rsid w:val="00683846"/>
    <w:rsid w:val="00687884"/>
    <w:rsid w:val="00695A06"/>
    <w:rsid w:val="00696014"/>
    <w:rsid w:val="006A413E"/>
    <w:rsid w:val="006A524B"/>
    <w:rsid w:val="006A6929"/>
    <w:rsid w:val="006B35D2"/>
    <w:rsid w:val="006E3720"/>
    <w:rsid w:val="006E6331"/>
    <w:rsid w:val="006F0983"/>
    <w:rsid w:val="006F4A80"/>
    <w:rsid w:val="006F52F3"/>
    <w:rsid w:val="006F7634"/>
    <w:rsid w:val="00702B49"/>
    <w:rsid w:val="00704B87"/>
    <w:rsid w:val="007133DC"/>
    <w:rsid w:val="0072197A"/>
    <w:rsid w:val="00730FBF"/>
    <w:rsid w:val="007369B3"/>
    <w:rsid w:val="00736FB6"/>
    <w:rsid w:val="00745E3D"/>
    <w:rsid w:val="00751CE8"/>
    <w:rsid w:val="0076536D"/>
    <w:rsid w:val="0077136D"/>
    <w:rsid w:val="007718AA"/>
    <w:rsid w:val="00773AAC"/>
    <w:rsid w:val="007859AD"/>
    <w:rsid w:val="0078799A"/>
    <w:rsid w:val="00792B71"/>
    <w:rsid w:val="0079444F"/>
    <w:rsid w:val="007A22BC"/>
    <w:rsid w:val="007A2EEA"/>
    <w:rsid w:val="007B0135"/>
    <w:rsid w:val="007B0B74"/>
    <w:rsid w:val="007C14A5"/>
    <w:rsid w:val="007C1B44"/>
    <w:rsid w:val="007C3AC7"/>
    <w:rsid w:val="007D386F"/>
    <w:rsid w:val="007D3D8D"/>
    <w:rsid w:val="007D53A5"/>
    <w:rsid w:val="007E3F6B"/>
    <w:rsid w:val="007E56C3"/>
    <w:rsid w:val="008002D7"/>
    <w:rsid w:val="008031CE"/>
    <w:rsid w:val="00804A2D"/>
    <w:rsid w:val="00806DEA"/>
    <w:rsid w:val="00815264"/>
    <w:rsid w:val="008231DC"/>
    <w:rsid w:val="0082354D"/>
    <w:rsid w:val="008263A1"/>
    <w:rsid w:val="00836AEC"/>
    <w:rsid w:val="008413AC"/>
    <w:rsid w:val="00844454"/>
    <w:rsid w:val="00844CCE"/>
    <w:rsid w:val="0086137E"/>
    <w:rsid w:val="00867B94"/>
    <w:rsid w:val="00871768"/>
    <w:rsid w:val="008727EE"/>
    <w:rsid w:val="00882EA7"/>
    <w:rsid w:val="008869CF"/>
    <w:rsid w:val="00886F30"/>
    <w:rsid w:val="00897E82"/>
    <w:rsid w:val="008A33EB"/>
    <w:rsid w:val="008A4DD9"/>
    <w:rsid w:val="008B4DDE"/>
    <w:rsid w:val="008B6A98"/>
    <w:rsid w:val="008C0AE6"/>
    <w:rsid w:val="008C1437"/>
    <w:rsid w:val="008C1DF6"/>
    <w:rsid w:val="008C4F91"/>
    <w:rsid w:val="008C715C"/>
    <w:rsid w:val="008C7CDB"/>
    <w:rsid w:val="008D248D"/>
    <w:rsid w:val="00900303"/>
    <w:rsid w:val="009005FE"/>
    <w:rsid w:val="00901AB6"/>
    <w:rsid w:val="009034B4"/>
    <w:rsid w:val="009044AD"/>
    <w:rsid w:val="00905CFD"/>
    <w:rsid w:val="00906464"/>
    <w:rsid w:val="00911151"/>
    <w:rsid w:val="00921B35"/>
    <w:rsid w:val="00926E39"/>
    <w:rsid w:val="009345F9"/>
    <w:rsid w:val="009347EF"/>
    <w:rsid w:val="009429AB"/>
    <w:rsid w:val="00946110"/>
    <w:rsid w:val="00947208"/>
    <w:rsid w:val="00954C61"/>
    <w:rsid w:val="0096386C"/>
    <w:rsid w:val="009652B4"/>
    <w:rsid w:val="0096616A"/>
    <w:rsid w:val="00974DF3"/>
    <w:rsid w:val="009822F3"/>
    <w:rsid w:val="00992348"/>
    <w:rsid w:val="00992B66"/>
    <w:rsid w:val="00993706"/>
    <w:rsid w:val="00994617"/>
    <w:rsid w:val="009A0126"/>
    <w:rsid w:val="009A564E"/>
    <w:rsid w:val="009A57FC"/>
    <w:rsid w:val="009B1345"/>
    <w:rsid w:val="009B3CFA"/>
    <w:rsid w:val="009C13F7"/>
    <w:rsid w:val="009E51F1"/>
    <w:rsid w:val="009F2278"/>
    <w:rsid w:val="009F61B1"/>
    <w:rsid w:val="00A00659"/>
    <w:rsid w:val="00A04C1E"/>
    <w:rsid w:val="00A11E84"/>
    <w:rsid w:val="00A2719A"/>
    <w:rsid w:val="00A32F81"/>
    <w:rsid w:val="00A35485"/>
    <w:rsid w:val="00A42DD9"/>
    <w:rsid w:val="00A45C88"/>
    <w:rsid w:val="00A47D05"/>
    <w:rsid w:val="00A53F7C"/>
    <w:rsid w:val="00A54403"/>
    <w:rsid w:val="00A55BD0"/>
    <w:rsid w:val="00A56B91"/>
    <w:rsid w:val="00A572EB"/>
    <w:rsid w:val="00A60642"/>
    <w:rsid w:val="00A62635"/>
    <w:rsid w:val="00A6434C"/>
    <w:rsid w:val="00A64E28"/>
    <w:rsid w:val="00A7084E"/>
    <w:rsid w:val="00A80865"/>
    <w:rsid w:val="00A84592"/>
    <w:rsid w:val="00A94694"/>
    <w:rsid w:val="00AA3599"/>
    <w:rsid w:val="00AA3808"/>
    <w:rsid w:val="00AA6EBB"/>
    <w:rsid w:val="00AB3B15"/>
    <w:rsid w:val="00AB3FC7"/>
    <w:rsid w:val="00AB5299"/>
    <w:rsid w:val="00AC2338"/>
    <w:rsid w:val="00AC44A5"/>
    <w:rsid w:val="00AE1F1C"/>
    <w:rsid w:val="00AE48A5"/>
    <w:rsid w:val="00AE7BEE"/>
    <w:rsid w:val="00AF3407"/>
    <w:rsid w:val="00B1432B"/>
    <w:rsid w:val="00B21156"/>
    <w:rsid w:val="00B255D1"/>
    <w:rsid w:val="00B26780"/>
    <w:rsid w:val="00B426EF"/>
    <w:rsid w:val="00B833F0"/>
    <w:rsid w:val="00B9101F"/>
    <w:rsid w:val="00BA0708"/>
    <w:rsid w:val="00BA12BE"/>
    <w:rsid w:val="00BA53E0"/>
    <w:rsid w:val="00BB4F62"/>
    <w:rsid w:val="00BD1700"/>
    <w:rsid w:val="00C005EA"/>
    <w:rsid w:val="00C02264"/>
    <w:rsid w:val="00C12B96"/>
    <w:rsid w:val="00C16457"/>
    <w:rsid w:val="00C4472B"/>
    <w:rsid w:val="00C44DEF"/>
    <w:rsid w:val="00C50A22"/>
    <w:rsid w:val="00C77362"/>
    <w:rsid w:val="00C839B1"/>
    <w:rsid w:val="00C92D64"/>
    <w:rsid w:val="00CB5890"/>
    <w:rsid w:val="00CB59AB"/>
    <w:rsid w:val="00CC1EDD"/>
    <w:rsid w:val="00CC7816"/>
    <w:rsid w:val="00CD1214"/>
    <w:rsid w:val="00CD24C1"/>
    <w:rsid w:val="00CD498C"/>
    <w:rsid w:val="00CE4E53"/>
    <w:rsid w:val="00CE7CD7"/>
    <w:rsid w:val="00CF17FB"/>
    <w:rsid w:val="00CF74EA"/>
    <w:rsid w:val="00CF78F9"/>
    <w:rsid w:val="00D002A2"/>
    <w:rsid w:val="00D079E7"/>
    <w:rsid w:val="00D10A77"/>
    <w:rsid w:val="00D12A3A"/>
    <w:rsid w:val="00D14053"/>
    <w:rsid w:val="00D21CA8"/>
    <w:rsid w:val="00D22E90"/>
    <w:rsid w:val="00D25BA4"/>
    <w:rsid w:val="00D269A2"/>
    <w:rsid w:val="00D36364"/>
    <w:rsid w:val="00D4489B"/>
    <w:rsid w:val="00D44E28"/>
    <w:rsid w:val="00D45D4C"/>
    <w:rsid w:val="00D46C44"/>
    <w:rsid w:val="00D6262D"/>
    <w:rsid w:val="00D627B1"/>
    <w:rsid w:val="00D66B42"/>
    <w:rsid w:val="00D76961"/>
    <w:rsid w:val="00D77A99"/>
    <w:rsid w:val="00D81E7E"/>
    <w:rsid w:val="00D835EF"/>
    <w:rsid w:val="00D83EBA"/>
    <w:rsid w:val="00D8585D"/>
    <w:rsid w:val="00D87C6D"/>
    <w:rsid w:val="00D949ED"/>
    <w:rsid w:val="00D94D8C"/>
    <w:rsid w:val="00DA09CB"/>
    <w:rsid w:val="00DA295D"/>
    <w:rsid w:val="00DA377C"/>
    <w:rsid w:val="00DB537F"/>
    <w:rsid w:val="00DB6F16"/>
    <w:rsid w:val="00DB74A2"/>
    <w:rsid w:val="00DC38BD"/>
    <w:rsid w:val="00DD089F"/>
    <w:rsid w:val="00DE306B"/>
    <w:rsid w:val="00DE3172"/>
    <w:rsid w:val="00E011D2"/>
    <w:rsid w:val="00E01691"/>
    <w:rsid w:val="00E10277"/>
    <w:rsid w:val="00E24C62"/>
    <w:rsid w:val="00E305C5"/>
    <w:rsid w:val="00E31F49"/>
    <w:rsid w:val="00E36103"/>
    <w:rsid w:val="00E36E5E"/>
    <w:rsid w:val="00E50F9D"/>
    <w:rsid w:val="00E53FA1"/>
    <w:rsid w:val="00E55478"/>
    <w:rsid w:val="00E7193F"/>
    <w:rsid w:val="00E854E6"/>
    <w:rsid w:val="00E95117"/>
    <w:rsid w:val="00E95E36"/>
    <w:rsid w:val="00E9690A"/>
    <w:rsid w:val="00E97A89"/>
    <w:rsid w:val="00EA594C"/>
    <w:rsid w:val="00EA62B7"/>
    <w:rsid w:val="00EA7AE2"/>
    <w:rsid w:val="00EB2721"/>
    <w:rsid w:val="00EB4A90"/>
    <w:rsid w:val="00ED04F8"/>
    <w:rsid w:val="00ED1909"/>
    <w:rsid w:val="00ED2EF9"/>
    <w:rsid w:val="00EE6EE3"/>
    <w:rsid w:val="00EF2E38"/>
    <w:rsid w:val="00EF4C8C"/>
    <w:rsid w:val="00EF561C"/>
    <w:rsid w:val="00F13FFE"/>
    <w:rsid w:val="00F216EE"/>
    <w:rsid w:val="00F23D6F"/>
    <w:rsid w:val="00F260EE"/>
    <w:rsid w:val="00F349EF"/>
    <w:rsid w:val="00F43405"/>
    <w:rsid w:val="00F4398B"/>
    <w:rsid w:val="00F50610"/>
    <w:rsid w:val="00F50D06"/>
    <w:rsid w:val="00F5174D"/>
    <w:rsid w:val="00F6377D"/>
    <w:rsid w:val="00F727D3"/>
    <w:rsid w:val="00F73BAC"/>
    <w:rsid w:val="00F762F8"/>
    <w:rsid w:val="00F93AE6"/>
    <w:rsid w:val="00FA56E4"/>
    <w:rsid w:val="00FA6560"/>
    <w:rsid w:val="00FA7F61"/>
    <w:rsid w:val="00FB00E0"/>
    <w:rsid w:val="00FB4E43"/>
    <w:rsid w:val="00FB5318"/>
    <w:rsid w:val="00FC490C"/>
    <w:rsid w:val="00FD1D83"/>
    <w:rsid w:val="00FD271B"/>
    <w:rsid w:val="00FD7091"/>
    <w:rsid w:val="00FE4B57"/>
    <w:rsid w:val="00FF4F3B"/>
    <w:rsid w:val="00F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DD7"/>
    <w:rPr>
      <w:rFonts w:ascii="Verdana" w:hAnsi="Verdana"/>
      <w:szCs w:val="24"/>
      <w:lang w:eastAsia="ja-JP"/>
    </w:rPr>
  </w:style>
  <w:style w:type="paragraph" w:styleId="Ttulo1">
    <w:name w:val="heading 1"/>
    <w:basedOn w:val="Normal"/>
    <w:next w:val="Normal"/>
    <w:qFormat/>
    <w:rsid w:val="002146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146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1466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A17D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A17D1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rsid w:val="00EA3591"/>
    <w:pPr>
      <w:spacing w:after="120"/>
    </w:pPr>
    <w:rPr>
      <w:rFonts w:ascii="LindeDaxOffice" w:eastAsia="Times New Roman" w:hAnsi="LindeDaxOffice"/>
      <w:sz w:val="22"/>
      <w:szCs w:val="22"/>
      <w:lang w:eastAsia="pt-BR"/>
    </w:rPr>
  </w:style>
  <w:style w:type="table" w:styleId="Tabelacomgrade">
    <w:name w:val="Table Grid"/>
    <w:basedOn w:val="Tabelanormal"/>
    <w:rsid w:val="00626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Documento">
    <w:name w:val="Título do Documento"/>
    <w:rsid w:val="0061227B"/>
    <w:pPr>
      <w:spacing w:before="240" w:after="240" w:line="360" w:lineRule="auto"/>
      <w:jc w:val="center"/>
    </w:pPr>
    <w:rPr>
      <w:rFonts w:ascii="Tahoma" w:hAnsi="Tahoma"/>
      <w:b/>
      <w:caps/>
      <w:sz w:val="28"/>
      <w:lang w:eastAsia="ja-JP"/>
    </w:rPr>
  </w:style>
  <w:style w:type="paragraph" w:customStyle="1" w:styleId="TtuloNvel1">
    <w:name w:val="Título Nível 1"/>
    <w:rsid w:val="0061227B"/>
    <w:pPr>
      <w:numPr>
        <w:numId w:val="2"/>
      </w:numPr>
      <w:spacing w:before="120" w:after="120" w:line="360" w:lineRule="auto"/>
    </w:pPr>
    <w:rPr>
      <w:rFonts w:ascii="Tahoma" w:hAnsi="Tahoma"/>
      <w:b/>
      <w:sz w:val="24"/>
      <w:szCs w:val="24"/>
      <w:lang w:eastAsia="ja-JP"/>
    </w:rPr>
  </w:style>
  <w:style w:type="paragraph" w:customStyle="1" w:styleId="TtuloNvel2">
    <w:name w:val="Título Nível 2"/>
    <w:rsid w:val="0061227B"/>
    <w:pPr>
      <w:numPr>
        <w:ilvl w:val="1"/>
        <w:numId w:val="2"/>
      </w:numPr>
      <w:spacing w:before="240" w:after="240" w:line="360" w:lineRule="auto"/>
    </w:pPr>
    <w:rPr>
      <w:rFonts w:ascii="Tahoma" w:hAnsi="Tahoma"/>
      <w:b/>
      <w:lang w:eastAsia="ja-JP"/>
    </w:rPr>
  </w:style>
  <w:style w:type="paragraph" w:customStyle="1" w:styleId="TtuloNvel3">
    <w:name w:val="Título Nível 3"/>
    <w:rsid w:val="0061227B"/>
    <w:pPr>
      <w:numPr>
        <w:ilvl w:val="2"/>
        <w:numId w:val="2"/>
      </w:numPr>
      <w:spacing w:before="240" w:after="240" w:line="360" w:lineRule="auto"/>
      <w:ind w:left="1225" w:hanging="1225"/>
    </w:pPr>
    <w:rPr>
      <w:rFonts w:ascii="Tahoma" w:hAnsi="Tahoma"/>
      <w:lang w:eastAsia="ja-JP"/>
    </w:rPr>
  </w:style>
  <w:style w:type="paragraph" w:customStyle="1" w:styleId="PargrafoPadro">
    <w:name w:val="Parágrafo Padrão"/>
    <w:rsid w:val="0061227B"/>
    <w:pPr>
      <w:spacing w:before="120" w:after="120" w:line="360" w:lineRule="auto"/>
      <w:ind w:firstLine="709"/>
      <w:jc w:val="both"/>
    </w:pPr>
    <w:rPr>
      <w:rFonts w:ascii="Tahoma" w:hAnsi="Tahoma"/>
      <w:lang w:eastAsia="ja-JP"/>
    </w:rPr>
  </w:style>
  <w:style w:type="paragraph" w:customStyle="1" w:styleId="ListaPadro">
    <w:name w:val="Lista Padrão"/>
    <w:rsid w:val="0061227B"/>
    <w:pPr>
      <w:numPr>
        <w:numId w:val="4"/>
      </w:numPr>
      <w:spacing w:before="120" w:after="120" w:line="360" w:lineRule="auto"/>
      <w:jc w:val="both"/>
    </w:pPr>
    <w:rPr>
      <w:rFonts w:ascii="Tahoma" w:hAnsi="Tahoma"/>
      <w:lang w:eastAsia="ja-JP"/>
    </w:rPr>
  </w:style>
  <w:style w:type="character" w:styleId="Hyperlink">
    <w:name w:val="Hyperlink"/>
    <w:basedOn w:val="Fontepargpadro"/>
    <w:uiPriority w:val="99"/>
    <w:rsid w:val="00214661"/>
    <w:rPr>
      <w:color w:val="0000FF"/>
      <w:u w:val="single"/>
    </w:rPr>
  </w:style>
  <w:style w:type="paragraph" w:styleId="Sumrio1">
    <w:name w:val="toc 1"/>
    <w:basedOn w:val="Normal"/>
    <w:next w:val="Normal"/>
    <w:uiPriority w:val="39"/>
    <w:rsid w:val="00702B49"/>
    <w:pPr>
      <w:spacing w:before="60" w:after="60"/>
    </w:pPr>
    <w:rPr>
      <w:rFonts w:ascii="Tahoma" w:hAnsi="Tahoma"/>
    </w:rPr>
  </w:style>
  <w:style w:type="paragraph" w:styleId="Sumrio2">
    <w:name w:val="toc 2"/>
    <w:basedOn w:val="Normal"/>
    <w:next w:val="Normal"/>
    <w:uiPriority w:val="39"/>
    <w:rsid w:val="00702B49"/>
    <w:pPr>
      <w:spacing w:before="60" w:after="60"/>
      <w:ind w:left="198"/>
    </w:pPr>
    <w:rPr>
      <w:rFonts w:ascii="Tahoma" w:hAnsi="Tahoma"/>
    </w:rPr>
  </w:style>
  <w:style w:type="paragraph" w:styleId="Sumrio3">
    <w:name w:val="toc 3"/>
    <w:basedOn w:val="Normal"/>
    <w:next w:val="Normal"/>
    <w:uiPriority w:val="39"/>
    <w:rsid w:val="00702B49"/>
    <w:pPr>
      <w:spacing w:before="60" w:after="60"/>
      <w:ind w:left="403"/>
    </w:pPr>
    <w:rPr>
      <w:rFonts w:ascii="Tahoma" w:hAnsi="Tahoma"/>
    </w:rPr>
  </w:style>
  <w:style w:type="paragraph" w:customStyle="1" w:styleId="Tabela-Cabealho">
    <w:name w:val="Tabela - Cabeçalho"/>
    <w:rsid w:val="0061227B"/>
    <w:pPr>
      <w:spacing w:before="60" w:after="60"/>
      <w:jc w:val="center"/>
    </w:pPr>
    <w:rPr>
      <w:rFonts w:ascii="Tahoma" w:hAnsi="Tahoma"/>
      <w:b/>
      <w:lang w:eastAsia="ja-JP"/>
    </w:rPr>
  </w:style>
  <w:style w:type="paragraph" w:customStyle="1" w:styleId="Tabela-Pargrafo">
    <w:name w:val="Tabela - Parágrafo"/>
    <w:rsid w:val="0061227B"/>
    <w:pPr>
      <w:spacing w:before="60" w:after="60"/>
    </w:pPr>
    <w:rPr>
      <w:rFonts w:ascii="Tahoma" w:hAnsi="Tahoma"/>
      <w:lang w:eastAsia="ja-JP"/>
    </w:rPr>
  </w:style>
  <w:style w:type="paragraph" w:customStyle="1" w:styleId="Tabela-Lista">
    <w:name w:val="Tabela - Lista"/>
    <w:rsid w:val="0061227B"/>
    <w:pPr>
      <w:numPr>
        <w:numId w:val="9"/>
      </w:numPr>
      <w:spacing w:before="60" w:after="60"/>
    </w:pPr>
    <w:rPr>
      <w:rFonts w:ascii="Tahoma" w:hAnsi="Tahoma"/>
      <w:lang w:eastAsia="ja-JP"/>
    </w:rPr>
  </w:style>
  <w:style w:type="paragraph" w:customStyle="1" w:styleId="DimNormal">
    <w:name w:val="DimNormal"/>
    <w:basedOn w:val="Normal"/>
    <w:link w:val="DimNormalChar"/>
    <w:rsid w:val="007C1B44"/>
    <w:pPr>
      <w:jc w:val="both"/>
    </w:pPr>
    <w:rPr>
      <w:rFonts w:ascii="Trebuchet MS" w:eastAsia="Batang" w:hAnsi="Trebuchet MS"/>
      <w:sz w:val="22"/>
      <w:szCs w:val="20"/>
      <w:lang w:eastAsia="pt-BR"/>
    </w:rPr>
  </w:style>
  <w:style w:type="character" w:customStyle="1" w:styleId="DimNormalChar">
    <w:name w:val="DimNormal Char"/>
    <w:basedOn w:val="Fontepargpadro"/>
    <w:link w:val="DimNormal"/>
    <w:rsid w:val="007C1B44"/>
    <w:rPr>
      <w:rFonts w:ascii="Trebuchet MS" w:eastAsia="Batang" w:hAnsi="Trebuchet MS"/>
      <w:sz w:val="22"/>
    </w:rPr>
  </w:style>
  <w:style w:type="paragraph" w:styleId="Legenda">
    <w:name w:val="caption"/>
    <w:basedOn w:val="Normal"/>
    <w:next w:val="Normal"/>
    <w:qFormat/>
    <w:rsid w:val="00482E41"/>
    <w:rPr>
      <w:b/>
      <w:bCs/>
      <w:szCs w:val="20"/>
    </w:rPr>
  </w:style>
  <w:style w:type="paragraph" w:customStyle="1" w:styleId="DimTtulo1">
    <w:name w:val="DimTítulo1"/>
    <w:basedOn w:val="DimNormal"/>
    <w:next w:val="DimNormal"/>
    <w:autoRedefine/>
    <w:rsid w:val="00E305C5"/>
    <w:pPr>
      <w:numPr>
        <w:numId w:val="24"/>
      </w:numPr>
    </w:pPr>
    <w:rPr>
      <w:b/>
      <w:sz w:val="24"/>
    </w:rPr>
  </w:style>
  <w:style w:type="paragraph" w:customStyle="1" w:styleId="DimTtulo2">
    <w:name w:val="DimTítulo2"/>
    <w:basedOn w:val="DimNormal"/>
    <w:next w:val="DimNormal"/>
    <w:autoRedefine/>
    <w:rsid w:val="00E305C5"/>
    <w:pPr>
      <w:numPr>
        <w:ilvl w:val="1"/>
        <w:numId w:val="24"/>
      </w:numPr>
      <w:ind w:left="357" w:hanging="357"/>
    </w:pPr>
    <w:rPr>
      <w:b/>
    </w:rPr>
  </w:style>
  <w:style w:type="paragraph" w:customStyle="1" w:styleId="ABLOCKPARA">
    <w:name w:val="A BLOCK PARA"/>
    <w:basedOn w:val="Normal"/>
    <w:rsid w:val="009B1345"/>
    <w:rPr>
      <w:rFonts w:ascii="Book Antiqua" w:eastAsia="Times New Roman" w:hAnsi="Book Antiqua"/>
      <w:sz w:val="22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A84592"/>
    <w:rPr>
      <w:rFonts w:ascii="LindeDaxOffice" w:eastAsia="Times New Roman" w:hAnsi="LindeDaxOffice"/>
      <w:sz w:val="22"/>
      <w:szCs w:val="22"/>
    </w:rPr>
  </w:style>
  <w:style w:type="paragraph" w:styleId="MapadoDocumento">
    <w:name w:val="Document Map"/>
    <w:basedOn w:val="Normal"/>
    <w:semiHidden/>
    <w:rsid w:val="00A572EB"/>
    <w:pPr>
      <w:shd w:val="clear" w:color="auto" w:fill="000080"/>
    </w:pPr>
    <w:rPr>
      <w:rFonts w:ascii="Tahoma" w:hAnsi="Tahoma" w:cs="Tahoma"/>
      <w:szCs w:val="20"/>
    </w:rPr>
  </w:style>
  <w:style w:type="character" w:styleId="Forte">
    <w:name w:val="Strong"/>
    <w:basedOn w:val="Fontepargpadro"/>
    <w:qFormat/>
    <w:rsid w:val="009F2278"/>
    <w:rPr>
      <w:b/>
      <w:bCs/>
    </w:rPr>
  </w:style>
  <w:style w:type="paragraph" w:styleId="Textodebalo">
    <w:name w:val="Balloon Text"/>
    <w:basedOn w:val="Normal"/>
    <w:link w:val="TextodebaloChar"/>
    <w:rsid w:val="00BA07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A0708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mila.conti\Meus%20documentos\Consultoria%20de%20TI\Qualidade\Trabalho\Processos\BPM\BPO\guidances\templates\resources\DocumentoUnicoManutencao%20DU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535XNCMXW444-482-1394</_dlc_DocId>
    <_dlc_DocIdUrl xmlns="da1f6943-bd76-415e-b122-a9ac7bfc0035">
      <Url>http://socialwork.meta.com.br/grupometa/utilities/TreinamentoseManuais/_layouts/15/DocIdRedir.aspx?ID=535XNCMXW444-482-1394</Url>
      <Description>535XNCMXW444-482-1394</Description>
    </_dlc_DocIdUrl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4726B4D812FB42A29DCDD694CA3A12" ma:contentTypeVersion="4" ma:contentTypeDescription="Crie um novo documento." ma:contentTypeScope="" ma:versionID="6349dbf9fc101cc0e7ae32e481a2ab89">
  <xsd:schema xmlns:xsd="http://www.w3.org/2001/XMLSchema" xmlns:xs="http://www.w3.org/2001/XMLSchema" xmlns:p="http://schemas.microsoft.com/office/2006/metadata/properties" xmlns:ns1="http://schemas.microsoft.com/sharepoint/v3" xmlns:ns2="da1f6943-bd76-415e-b122-a9ac7bfc0035" targetNamespace="http://schemas.microsoft.com/office/2006/metadata/properties" ma:root="true" ma:fieldsID="f5788af21594b6ff1bf2c31e872cc11b" ns1:_="" ns2:_="">
    <xsd:import namespace="http://schemas.microsoft.com/sharepoint/v3"/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gendamento de Data de Início" ma:description="Data de Início de Agendamento é uma coluna de site criada pelo recurso de Publicação. Ela é usada para especificar a data e hora em que essa página aparecerá pela primeira vez aos visitantes do site." ma:internalName="PublishingStartDate">
      <xsd:simpleType>
        <xsd:restriction base="dms:Unknown"/>
      </xsd:simpleType>
    </xsd:element>
    <xsd:element name="PublishingExpirationDate" ma:index="9" nillable="true" ma:displayName="Agendamento de Data de Término" ma:description="Data Final de Agendamento é uma coluna de site criada pelo recurso de Publicação. Ela é usada para especificar a data e a hora em que essa página não será mais exibida aos visitantes do site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1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6066D9-C20C-4B0B-A06D-BE7386DFB1B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2CC239-2D21-4130-BA59-985C41501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9DE5E-C98E-4392-AF75-23A6233E8D7C}">
  <ds:schemaRefs>
    <ds:schemaRef ds:uri="http://schemas.microsoft.com/office/2006/metadata/properties"/>
    <ds:schemaRef ds:uri="http://schemas.microsoft.com/office/infopath/2007/PartnerControls"/>
    <ds:schemaRef ds:uri="da1f6943-bd76-415e-b122-a9ac7bfc003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EE582B26-058B-4019-906E-0D72EEE39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DocumentoUnicoManutencao DUM</Template>
  <TotalTime>8</TotalTime>
  <Pages>1</Pages>
  <Words>715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Mestre</vt:lpstr>
    </vt:vector>
  </TitlesOfParts>
  <Company/>
  <LinksUpToDate>false</LinksUpToDate>
  <CharactersWithSpaces>4567</CharactersWithSpaces>
  <SharedDoc>false</SharedDoc>
  <HLinks>
    <vt:vector size="192" baseType="variant">
      <vt:variant>
        <vt:i4>1245232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_Toc262140437</vt:lpwstr>
      </vt:variant>
      <vt:variant>
        <vt:i4>1245232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_Toc262140436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_Toc262140435</vt:lpwstr>
      </vt:variant>
      <vt:variant>
        <vt:i4>1245232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_Toc262140434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_Toc262140433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_Toc262140432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_Toc262140431</vt:lpwstr>
      </vt:variant>
      <vt:variant>
        <vt:i4>1179696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_Toc262140429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_Toc262140427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_Toc262140425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_Toc262140424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_Toc262140423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_Toc262140422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_Toc262140421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_Toc262140420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_Toc262140418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_Toc262140417</vt:lpwstr>
      </vt:variant>
      <vt:variant>
        <vt:i4>1114160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_Toc262140416</vt:lpwstr>
      </vt:variant>
      <vt:variant>
        <vt:i4>1114160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_Toc262140415</vt:lpwstr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_Toc262140414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_Toc262140413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_Toc262140412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_Toc262140411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_Toc262140410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_Toc262140409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_Toc262140408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_Toc262140407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_Toc262140406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_Toc262140405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_Toc262140404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_Toc262140403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_Toc262140402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Mestre</dc:title>
  <dc:creator>camila.conti</dc:creator>
  <cp:lastModifiedBy>Ezequiel losekann drews</cp:lastModifiedBy>
  <cp:revision>6</cp:revision>
  <cp:lastPrinted>2008-07-04T14:33:00Z</cp:lastPrinted>
  <dcterms:created xsi:type="dcterms:W3CDTF">2018-05-13T22:55:00Z</dcterms:created>
  <dcterms:modified xsi:type="dcterms:W3CDTF">2018-05-13T23:03:00Z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50c6c5ca-8d49-47a4-894e-702fb646187e</vt:lpwstr>
  </property>
  <property fmtid="{D5CDD505-2E9C-101B-9397-08002B2CF9AE}" pid="3" name="ContentTypeId">
    <vt:lpwstr>0x010100DE4726B4D812FB42A29DCDD694CA3A12</vt:lpwstr>
  </property>
</Properties>
</file>